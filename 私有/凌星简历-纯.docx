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EC4FE9" w:rsidRDefault="0078254B">
      <w:r>
        <w:pict>
          <v:rect id="Rectangle 6" o:spid="_x0000_s1029" alt="" style="position:absolute;left:0;text-align:left;margin-left:-93.6pt;margin-top:-74.4pt;width:598.45pt;height:125pt;z-index:251657216;mso-wrap-style:square;mso-wrap-edited:f;mso-width-percent:0;mso-height-percent:0;mso-width-percent:0;mso-height-percent:0;v-text-anchor:top" fillcolor="#5b9bd5 [3204]" strokecolor="#41719c" strokeweight="1pt">
            <v:textbox>
              <w:txbxContent>
                <w:p w:rsidR="000D4728" w:rsidRDefault="000D4728" w:rsidP="0054037F">
                  <w:pPr>
                    <w:autoSpaceDN w:val="0"/>
                    <w:spacing w:before="360" w:line="900" w:lineRule="exact"/>
                    <w:ind w:firstLineChars="151" w:firstLine="846"/>
                    <w:jc w:val="left"/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>凌星简历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 w:rsidR="0085448A"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  <w:t>18161252503</w:t>
                  </w:r>
                </w:p>
                <w:p w:rsidR="000D4728" w:rsidRDefault="000D4728">
                  <w:pPr>
                    <w:autoSpaceDN w:val="0"/>
                    <w:spacing w:line="900" w:lineRule="exact"/>
                    <w:ind w:firstLineChars="281" w:firstLine="899"/>
                    <w:jc w:val="left"/>
                    <w:rPr>
                      <w:rFonts w:ascii="微软雅黑" w:eastAsia="微软雅黑" w:hAnsi="微软雅黑" w:cs="微软雅黑"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四川大学               1005993786@qq.com</w:t>
                  </w:r>
                </w:p>
                <w:p w:rsidR="000D4728" w:rsidRDefault="000D4728">
                  <w:pPr>
                    <w:autoSpaceDN w:val="0"/>
                    <w:spacing w:before="141" w:after="141" w:line="900" w:lineRule="exact"/>
                    <w:rPr>
                      <w:rFonts w:ascii="微软雅黑" w:eastAsia="微软雅黑" w:hAnsi="微软雅黑"/>
                      <w:bCs/>
                      <w:color w:val="C0C0C0"/>
                      <w:sz w:val="56"/>
                      <w:szCs w:val="28"/>
                    </w:rPr>
                  </w:pPr>
                </w:p>
              </w:txbxContent>
            </v:textbox>
          </v:rect>
        </w:pict>
      </w:r>
    </w:p>
    <w:p w:rsidR="00EC4FE9" w:rsidRDefault="00EC4FE9"/>
    <w:p w:rsidR="00EC4FE9" w:rsidRDefault="00EC4FE9"/>
    <w:p w:rsidR="00EC4FE9" w:rsidRDefault="0078254B">
      <w:r>
        <w:rPr>
          <w:noProof/>
        </w:rPr>
        <w:pict w14:anchorId="133ECA71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8" type="#_x0000_t202" style="position:absolute;left:0;text-align:left;margin-left:-54pt;margin-top:7.8pt;width:516.3pt;height:69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" stroked="f">
            <v:textbox>
              <w:txbxContent>
                <w:p w:rsidR="000D4728" w:rsidRPr="006A46BC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5B9BD5" w:themeColor="accent1"/>
                      <w:sz w:val="36"/>
                      <w:szCs w:val="36"/>
                    </w:rPr>
                  </w:pPr>
                  <w:r w:rsidRPr="006A46BC">
                    <w:rPr>
                      <w:rFonts w:ascii="宋体" w:hAnsi="宋体" w:cs="宋体" w:hint="eastAsia"/>
                      <w:b/>
                      <w:color w:val="5B9BD5" w:themeColor="accent1"/>
                      <w:sz w:val="36"/>
                      <w:szCs w:val="36"/>
                    </w:rPr>
                    <w:t>工作经历</w:t>
                  </w:r>
                </w:p>
                <w:p w:rsidR="00164F64" w:rsidRDefault="00164F64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</w:t>
                  </w:r>
                  <w:r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  <w:t>9</w:t>
                  </w: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.</w:t>
                  </w:r>
                  <w:r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  <w:t>11</w:t>
                  </w: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-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至今：蚂蚁金服</w:t>
                  </w:r>
                </w:p>
                <w:p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</w:t>
                  </w:r>
                  <w:r w:rsidR="00E566D0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6</w:t>
                  </w: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.2-</w:t>
                  </w:r>
                  <w:r w:rsidR="00164F64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</w:t>
                  </w:r>
                  <w:r w:rsidR="00164F64"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  <w:t>019.11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：阿里巴巴</w:t>
                  </w:r>
                </w:p>
                <w:p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2012.6-201</w:t>
                  </w:r>
                  <w:r w:rsidR="002423DE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6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.2：腾讯科技</w:t>
                  </w:r>
                </w:p>
                <w:p w:rsidR="00164F64" w:rsidRPr="00D2557C" w:rsidRDefault="00164F64" w:rsidP="00164F6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蚂蚁金服</w:t>
                  </w:r>
                </w:p>
                <w:p w:rsidR="00164F64" w:rsidRDefault="00164F64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</w:t>
                  </w:r>
                  <w:r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>019.11-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 xml:space="preserve">至今 </w:t>
                  </w:r>
                  <w:r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 xml:space="preserve">                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商家营销</w:t>
                  </w:r>
                  <w:r w:rsidR="00F1283A"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业务(服务端</w:t>
                  </w:r>
                  <w:r w:rsidR="00F1283A"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>)</w:t>
                  </w:r>
                </w:p>
                <w:p w:rsidR="00164F64" w:rsidRDefault="00164F64" w:rsidP="00164F64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164F64">
                    <w:rPr>
                      <w:rFonts w:hint="eastAsia"/>
                      <w:kern w:val="2"/>
                    </w:rPr>
                    <w:t>定位：负责商家营销能力建设，为商家提供经营能力。</w:t>
                  </w:r>
                  <w:r w:rsidR="00A564A3">
                    <w:rPr>
                      <w:rFonts w:hint="eastAsia"/>
                      <w:kern w:val="2"/>
                    </w:rPr>
                    <w:t>覆盖长尾、头腰商户拉新、复购、提客单等场景，以及各种营销大促活动。</w:t>
                  </w:r>
                </w:p>
                <w:p w:rsidR="00A564A3" w:rsidRPr="00164F64" w:rsidRDefault="00A564A3" w:rsidP="00164F64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业务建设：主要负责</w:t>
                  </w:r>
                  <w:r w:rsidR="00F1283A">
                    <w:rPr>
                      <w:rFonts w:hint="eastAsia"/>
                      <w:kern w:val="2"/>
                    </w:rPr>
                    <w:t>中长尾商户线、消费送礼、邀请有礼和营销规则工具建设。</w:t>
                  </w:r>
                </w:p>
                <w:p w:rsidR="000D4728" w:rsidRPr="00D2557C" w:rsidRDefault="000D4728" w:rsidP="00C7273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淘宝技术部</w:t>
                  </w:r>
                </w:p>
                <w:p w:rsidR="000D4728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2018.4-</w:t>
                  </w:r>
                  <w:r w:rsidR="00164F64"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</w:t>
                  </w:r>
                  <w:r w:rsidR="00164F64"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>019.11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桌面端小程序</w:t>
                  </w:r>
                </w:p>
                <w:p w:rsidR="000D4728" w:rsidRPr="006D197B" w:rsidRDefault="004C08E7" w:rsidP="006D197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</w:t>
                  </w:r>
                  <w:r w:rsidR="000D4728" w:rsidRPr="005767B0">
                    <w:rPr>
                      <w:rFonts w:hint="eastAsia"/>
                      <w:kern w:val="2"/>
                    </w:rPr>
                    <w:t>PM</w:t>
                  </w:r>
                  <w:r w:rsidR="000D4728" w:rsidRPr="005767B0">
                    <w:rPr>
                      <w:rFonts w:hint="eastAsia"/>
                      <w:kern w:val="2"/>
                    </w:rPr>
                    <w:t>：</w:t>
                  </w:r>
                  <w:r w:rsidR="000D4728">
                    <w:rPr>
                      <w:rFonts w:hint="eastAsia"/>
                      <w:kern w:val="2"/>
                    </w:rPr>
                    <w:t>负责桌面端小程序的</w:t>
                  </w:r>
                  <w:r w:rsidR="00C40126">
                    <w:rPr>
                      <w:rFonts w:hint="eastAsia"/>
                      <w:kern w:val="2"/>
                    </w:rPr>
                    <w:t>业务定位、</w:t>
                  </w:r>
                  <w:r w:rsidR="000D4728">
                    <w:rPr>
                      <w:rFonts w:hint="eastAsia"/>
                      <w:kern w:val="2"/>
                    </w:rPr>
                    <w:t>项目节奏和里程碑建立、任务分工</w:t>
                  </w:r>
                  <w:r w:rsidR="00C40126">
                    <w:rPr>
                      <w:rFonts w:hint="eastAsia"/>
                      <w:kern w:val="2"/>
                    </w:rPr>
                    <w:t>和</w:t>
                  </w:r>
                  <w:r w:rsidR="000D4728">
                    <w:rPr>
                      <w:rFonts w:hint="eastAsia"/>
                      <w:kern w:val="2"/>
                    </w:rPr>
                    <w:t>推进。在一云多端项目中，完成了</w:t>
                  </w:r>
                  <w:r w:rsidR="000D4728">
                    <w:rPr>
                      <w:rFonts w:hint="eastAsia"/>
                      <w:kern w:val="2"/>
                    </w:rPr>
                    <w:t>PC</w:t>
                  </w:r>
                  <w:r w:rsidR="000D4728">
                    <w:rPr>
                      <w:rFonts w:hint="eastAsia"/>
                      <w:kern w:val="2"/>
                    </w:rPr>
                    <w:t>小程序与集团标准的统一对齐。</w:t>
                  </w:r>
                  <w:r w:rsidR="000D4728">
                    <w:rPr>
                      <w:rFonts w:hint="eastAsia"/>
                      <w:kern w:val="2"/>
                    </w:rPr>
                    <w:t>PC</w:t>
                  </w:r>
                  <w:r w:rsidR="000D4728">
                    <w:rPr>
                      <w:rFonts w:hint="eastAsia"/>
                      <w:kern w:val="2"/>
                    </w:rPr>
                    <w:t>小程序业务</w:t>
                  </w:r>
                  <w:r w:rsidR="00FF5067">
                    <w:rPr>
                      <w:rFonts w:hint="eastAsia"/>
                      <w:kern w:val="2"/>
                    </w:rPr>
                    <w:t>从</w:t>
                  </w:r>
                  <w:r w:rsidR="00FF5067">
                    <w:rPr>
                      <w:rFonts w:hint="eastAsia"/>
                      <w:kern w:val="2"/>
                    </w:rPr>
                    <w:t>0</w:t>
                  </w:r>
                  <w:r w:rsidR="00FF5067">
                    <w:rPr>
                      <w:rFonts w:hint="eastAsia"/>
                      <w:kern w:val="2"/>
                    </w:rPr>
                    <w:t>到</w:t>
                  </w:r>
                  <w:r w:rsidR="00FF5067">
                    <w:rPr>
                      <w:rFonts w:hint="eastAsia"/>
                      <w:kern w:val="2"/>
                    </w:rPr>
                    <w:t>1</w:t>
                  </w:r>
                  <w:r w:rsidR="000D4728">
                    <w:rPr>
                      <w:rFonts w:hint="eastAsia"/>
                      <w:kern w:val="2"/>
                    </w:rPr>
                    <w:t>上线。</w:t>
                  </w:r>
                  <w:r w:rsidR="00164F64">
                    <w:rPr>
                      <w:rFonts w:hint="eastAsia"/>
                      <w:kern w:val="2"/>
                    </w:rPr>
                    <w:t>BC</w:t>
                  </w:r>
                  <w:r w:rsidR="00164F64">
                    <w:rPr>
                      <w:rFonts w:hint="eastAsia"/>
                      <w:kern w:val="2"/>
                    </w:rPr>
                    <w:t>互动桌面端能力建设等。</w:t>
                  </w:r>
                </w:p>
                <w:p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技术架构：负责整体桌面端小程序的技术架构。由底向上，按照跨平台，能力分层输出，稳定性和高性能为原则进行架构设计。</w:t>
                  </w:r>
                </w:p>
                <w:p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:rsidR="000D4728" w:rsidRPr="00C40126" w:rsidRDefault="000D4728" w:rsidP="00C40126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其它输出：专利一份，语雀文档沉淀无数。</w:t>
                  </w:r>
                </w:p>
              </w:txbxContent>
            </v:textbox>
          </v:shape>
        </w:pict>
      </w:r>
    </w:p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AC0F24">
      <w:pPr>
        <w:tabs>
          <w:tab w:val="left" w:pos="2143"/>
        </w:tabs>
        <w:jc w:val="left"/>
      </w:pPr>
      <w:r>
        <w:rPr>
          <w:rFonts w:hint="eastAsia"/>
        </w:rPr>
        <w:tab/>
      </w:r>
    </w:p>
    <w:p w:rsidR="00EC4FE9" w:rsidRDefault="00EC4FE9"/>
    <w:p w:rsidR="00EC4FE9" w:rsidRDefault="00EC4FE9"/>
    <w:p w:rsidR="00EC4FE9" w:rsidRDefault="00EC4FE9">
      <w:pPr>
        <w:jc w:val="right"/>
      </w:pPr>
    </w:p>
    <w:p w:rsidR="00EC4FE9" w:rsidRDefault="00AC0F24">
      <w:pPr>
        <w:widowControl/>
        <w:jc w:val="left"/>
      </w:pPr>
      <w:r>
        <w:br w:type="page"/>
      </w:r>
    </w:p>
    <w:p w:rsidR="0054037F" w:rsidRDefault="0078254B">
      <w:pPr>
        <w:ind w:right="420"/>
        <w:jc w:val="left"/>
      </w:pPr>
      <w:r>
        <w:rPr>
          <w:noProof/>
        </w:rPr>
        <w:lastRenderedPageBreak/>
        <w:pict w14:anchorId="0C4CEE5E">
          <v:shape id="_x0000_s1027" type="#_x0000_t202" style="position:absolute;margin-left:-53.7pt;margin-top:7.85pt;width:545.25pt;height:73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" stroked="f">
            <v:textbox>
              <w:txbxContent>
                <w:p w:rsidR="00C40126" w:rsidRPr="003F6DF4" w:rsidRDefault="00C40126" w:rsidP="00C40126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3F6DF4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工作经历-阿里巴巴-商家事业部</w:t>
                  </w:r>
                </w:p>
                <w:p w:rsidR="00C40126" w:rsidRDefault="00C40126" w:rsidP="00C40126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2016.2-2</w:t>
                  </w:r>
                  <w:r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>019.11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Mac旺旺&amp;千牛</w:t>
                  </w:r>
                </w:p>
                <w:p w:rsidR="00C40126" w:rsidRDefault="00C40126" w:rsidP="00C40126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产品负责人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主导和参与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旺旺和千牛的技术重构。补齐旺旺和千牛在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端的能力建设。通过</w:t>
                  </w:r>
                  <w:r>
                    <w:rPr>
                      <w:rFonts w:hint="eastAsia"/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的跨平台，完成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和</w:t>
                  </w:r>
                  <w:r>
                    <w:rPr>
                      <w:rFonts w:hint="eastAsia"/>
                      <w:kern w:val="2"/>
                    </w:rPr>
                    <w:t>Win</w:t>
                  </w:r>
                  <w:r>
                    <w:rPr>
                      <w:rFonts w:hint="eastAsia"/>
                      <w:kern w:val="2"/>
                    </w:rPr>
                    <w:t>端的代码复用。通过分层架构，完成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端产品界面与逻辑的复用。</w:t>
                  </w:r>
                </w:p>
                <w:p w:rsidR="00C40126" w:rsidRPr="006D197B" w:rsidRDefault="00C40126" w:rsidP="00C40126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产品研发：包括截图、表情管理、图片查看器、插件化系统、快捷面板等等能力。</w:t>
                  </w:r>
                </w:p>
                <w:p w:rsidR="00C40126" w:rsidRDefault="00C40126" w:rsidP="00C40126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技术沉淀。</w:t>
                  </w:r>
                </w:p>
                <w:p w:rsidR="00C40126" w:rsidRDefault="00C40126" w:rsidP="00C40126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flyUI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：以黑盒的形式分析、监控和执行界面行为。</w:t>
                  </w:r>
                </w:p>
                <w:p w:rsidR="00C40126" w:rsidRPr="00C40126" w:rsidRDefault="00C40126" w:rsidP="00C40126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</w:rPr>
                    <w:t>屏幕截图组件、进程通信中间件。能力输出</w:t>
                  </w:r>
                  <w:r w:rsidRPr="00C40126">
                    <w:rPr>
                      <w:rFonts w:hint="eastAsia"/>
                      <w:kern w:val="2"/>
                    </w:rPr>
                    <w:t>到钉钉集团。</w:t>
                  </w:r>
                </w:p>
                <w:p w:rsidR="00C40126" w:rsidRDefault="00C40126" w:rsidP="00C40126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PolarVideo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：基于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GPUImage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，实现的能力模块封装。</w:t>
                  </w:r>
                </w:p>
                <w:p w:rsidR="00C40126" w:rsidRDefault="00C40126" w:rsidP="00C40126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:rsidR="00C40126" w:rsidRPr="00C40126" w:rsidRDefault="00C40126" w:rsidP="00CE1AF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其它输出：专利一份，内部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ata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文档</w:t>
                  </w:r>
                  <w:r>
                    <w:rPr>
                      <w:rFonts w:hint="eastAsia"/>
                      <w:kern w:val="2"/>
                    </w:rPr>
                    <w:t>12</w:t>
                  </w:r>
                  <w:r>
                    <w:rPr>
                      <w:rFonts w:hint="eastAsia"/>
                      <w:kern w:val="2"/>
                    </w:rPr>
                    <w:t>篇。</w:t>
                  </w:r>
                </w:p>
                <w:p w:rsidR="000D4728" w:rsidRDefault="000D4728" w:rsidP="00CE1AF1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:rsidR="000D4728" w:rsidRDefault="000D4728" w:rsidP="00CE1AF1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2014.3-2016.2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腾讯课堂移动端</w:t>
                  </w:r>
                </w:p>
                <w:p w:rsidR="000D4728" w:rsidRDefault="000D4728" w:rsidP="00E762D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·</w:t>
                  </w:r>
                  <w:r>
                    <w:rPr>
                      <w:rFonts w:hint="eastAsia"/>
                      <w:kern w:val="2"/>
                    </w:rPr>
                    <w:tab/>
                  </w:r>
                  <w:r>
                    <w:rPr>
                      <w:rFonts w:hint="eastAsia"/>
                      <w:kern w:val="2"/>
                    </w:rPr>
                    <w:t>工作内容：腾讯课堂</w:t>
                  </w:r>
                  <w:r>
                    <w:rPr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移动</w:t>
                  </w:r>
                  <w:r>
                    <w:rPr>
                      <w:kern w:val="2"/>
                    </w:rPr>
                    <w:t>App</w:t>
                  </w:r>
                  <w:r>
                    <w:rPr>
                      <w:rFonts w:hint="eastAsia"/>
                      <w:kern w:val="2"/>
                    </w:rPr>
                    <w:t>的技术架构、能力搭建、业务开发。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技术输出：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Penguin</w:t>
                  </w:r>
                  <w:r>
                    <w:rPr>
                      <w:rFonts w:hint="eastAsia"/>
                      <w:kern w:val="2"/>
                    </w:rPr>
                    <w:t>：在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端很难调试移动的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。开发了一个打通手机与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调试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的工具。可以在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上面查看界面层次、通过控件名称定位控件代码位置以及控件尺寸。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LogViewer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工具：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上查看</w:t>
                  </w:r>
                  <w:r>
                    <w:rPr>
                      <w:rFonts w:hint="eastAsia"/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系统</w:t>
                  </w:r>
                  <w:r>
                    <w:rPr>
                      <w:rFonts w:hint="eastAsia"/>
                      <w:kern w:val="2"/>
                    </w:rPr>
                    <w:t>log</w:t>
                  </w:r>
                  <w:r>
                    <w:rPr>
                      <w:rFonts w:hint="eastAsia"/>
                      <w:kern w:val="2"/>
                    </w:rPr>
                    <w:t>的能力，包括过滤关键字等匹配规则。</w:t>
                  </w:r>
                </w:p>
                <w:p w:rsidR="00C40126" w:rsidRDefault="000D4728" w:rsidP="00C4012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</w:t>
                  </w:r>
                  <w:r>
                    <w:rPr>
                      <w:rFonts w:hint="eastAsia"/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篇</w:t>
                  </w:r>
                  <w:r>
                    <w:rPr>
                      <w:rFonts w:hint="eastAsia"/>
                      <w:kern w:val="2"/>
                    </w:rPr>
                    <w:t>(</w:t>
                  </w:r>
                  <w:r>
                    <w:rPr>
                      <w:rFonts w:hint="eastAsia"/>
                      <w:kern w:val="2"/>
                    </w:rPr>
                    <w:t>腾讯期间</w:t>
                  </w:r>
                  <w:r>
                    <w:rPr>
                      <w:rFonts w:hint="eastAsia"/>
                      <w:kern w:val="2"/>
                    </w:rPr>
                    <w:t>)</w:t>
                  </w:r>
                  <w:r>
                    <w:rPr>
                      <w:rFonts w:hint="eastAsia"/>
                      <w:kern w:val="2"/>
                    </w:rPr>
                    <w:t>、内部文档等。</w:t>
                  </w:r>
                </w:p>
                <w:p w:rsidR="00C40126" w:rsidRPr="00C40126" w:rsidRDefault="00C40126" w:rsidP="00C40126">
                  <w:pPr>
                    <w:spacing w:line="360" w:lineRule="auto"/>
                    <w:rPr>
                      <w:rFonts w:ascii="宋体" w:hAnsi="宋体" w:cs="宋体"/>
                      <w:b/>
                      <w:color w:val="C00000"/>
                      <w:sz w:val="28"/>
                      <w:szCs w:val="28"/>
                    </w:rPr>
                  </w:pPr>
                  <w:r w:rsidRPr="00C40126">
                    <w:rPr>
                      <w:rFonts w:ascii="宋体" w:hAnsi="宋体" w:cs="宋体" w:hint="eastAsia"/>
                      <w:b/>
                      <w:color w:val="C00000"/>
                      <w:sz w:val="28"/>
                      <w:szCs w:val="28"/>
                    </w:rPr>
                    <w:t>2012.6-2014.2</w:t>
                  </w:r>
                  <w:r w:rsidRPr="00C40126">
                    <w:rPr>
                      <w:rFonts w:ascii="宋体" w:hAnsi="宋体" w:cs="宋体" w:hint="eastAsia"/>
                      <w:b/>
                      <w:color w:val="C00000"/>
                      <w:sz w:val="28"/>
                      <w:szCs w:val="28"/>
                    </w:rPr>
                    <w:tab/>
                    <w:t>PC端开发</w:t>
                  </w:r>
                </w:p>
                <w:p w:rsidR="00C40126" w:rsidRPr="00C40126" w:rsidRDefault="00C40126" w:rsidP="00C40126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C40126">
                    <w:rPr>
                      <w:rFonts w:hint="eastAsia"/>
                      <w:color w:val="000000"/>
                      <w:sz w:val="24"/>
                      <w:szCs w:val="24"/>
                    </w:rPr>
                    <w:t>工作内容：负责</w:t>
                  </w:r>
                  <w:r w:rsidRPr="00C40126">
                    <w:rPr>
                      <w:rFonts w:hint="eastAsia"/>
                      <w:color w:val="000000"/>
                      <w:sz w:val="24"/>
                      <w:szCs w:val="24"/>
                    </w:rPr>
                    <w:t>QQ</w:t>
                  </w:r>
                  <w:r w:rsidRPr="00C40126">
                    <w:rPr>
                      <w:rFonts w:hint="eastAsia"/>
                      <w:color w:val="000000"/>
                      <w:sz w:val="24"/>
                      <w:szCs w:val="24"/>
                    </w:rPr>
                    <w:t>业务的设计与开发。包括聊天热词、游戏丰富态、广告模块、业务图标系统、兼其它业务如优惠卷、情侣</w:t>
                  </w:r>
                  <w:r w:rsidRPr="00C40126">
                    <w:rPr>
                      <w:rFonts w:hint="eastAsia"/>
                      <w:color w:val="000000"/>
                      <w:sz w:val="24"/>
                      <w:szCs w:val="24"/>
                    </w:rPr>
                    <w:t>AIO</w:t>
                  </w:r>
                  <w:r w:rsidRPr="00C40126">
                    <w:rPr>
                      <w:rFonts w:hint="eastAsia"/>
                      <w:color w:val="000000"/>
                      <w:sz w:val="24"/>
                      <w:szCs w:val="24"/>
                    </w:rPr>
                    <w:t>。</w:t>
                  </w:r>
                </w:p>
                <w:p w:rsidR="00C40126" w:rsidRDefault="00C40126" w:rsidP="00C40126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</w:pPr>
                  <w:r>
                    <w:t></w:t>
                  </w:r>
                  <w:r>
                    <w:tab/>
                  </w:r>
                  <w:r>
                    <w:rPr>
                      <w:rFonts w:hint="eastAsia"/>
                    </w:rPr>
                    <w:t>聊天热词：将聊天热词从三千的量级做到</w:t>
                  </w:r>
                  <w:r>
                    <w:t>10</w:t>
                  </w:r>
                  <w:r>
                    <w:rPr>
                      <w:rFonts w:hint="eastAsia"/>
                    </w:rPr>
                    <w:t>万的量级。</w:t>
                  </w:r>
                </w:p>
                <w:p w:rsidR="00C40126" w:rsidRDefault="00C40126" w:rsidP="00C40126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</w:pPr>
                  <w:r>
                    <w:t></w:t>
                  </w:r>
                  <w:r>
                    <w:tab/>
                  </w:r>
                  <w:r>
                    <w:rPr>
                      <w:rFonts w:hint="eastAsia"/>
                    </w:rPr>
                    <w:t>业务图标系统：实现了业务方无需跟</w:t>
                  </w:r>
                  <w:r>
                    <w:t>QQ</w:t>
                  </w:r>
                  <w:r>
                    <w:rPr>
                      <w:rFonts w:hint="eastAsia"/>
                    </w:rPr>
                    <w:t>版本随时发布业务图标。</w:t>
                  </w:r>
                </w:p>
                <w:p w:rsidR="00C40126" w:rsidRDefault="00C40126" w:rsidP="00C40126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</w:pPr>
                  <w:r>
                    <w:t></w:t>
                  </w:r>
                  <w:r>
                    <w:tab/>
                  </w:r>
                  <w:r>
                    <w:rPr>
                      <w:rFonts w:hint="eastAsia"/>
                    </w:rPr>
                    <w:t>广告：聊天窗口广告、群公告广告等，提前完成</w:t>
                  </w:r>
                  <w:r>
                    <w:t>2013</w:t>
                  </w:r>
                  <w:r>
                    <w:rPr>
                      <w:rFonts w:hint="eastAsia"/>
                    </w:rPr>
                    <w:t>年</w:t>
                  </w:r>
                  <w:r>
                    <w:t>1.8</w:t>
                  </w:r>
                  <w:r>
                    <w:rPr>
                      <w:rFonts w:hint="eastAsia"/>
                    </w:rPr>
                    <w:t>亿的部门</w:t>
                  </w:r>
                  <w:r>
                    <w:t>KPI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C40126" w:rsidRDefault="00C40126" w:rsidP="00C40126">
                  <w:pPr>
                    <w:pStyle w:val="a6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</w:pPr>
                  <w:r>
                    <w:t></w:t>
                  </w:r>
                  <w:r>
                    <w:tab/>
                  </w:r>
                  <w:r>
                    <w:rPr>
                      <w:rFonts w:hint="eastAsia"/>
                    </w:rPr>
                    <w:t>游戏丰富态：在</w:t>
                  </w:r>
                  <w:r>
                    <w:t>QQ</w:t>
                  </w:r>
                  <w:r>
                    <w:rPr>
                      <w:rFonts w:hint="eastAsia"/>
                    </w:rPr>
                    <w:t>同步玩家游戏状态，达到无需跟版本发布游戏业务状态。</w:t>
                  </w:r>
                </w:p>
                <w:p w:rsidR="00C40126" w:rsidRPr="00C40126" w:rsidRDefault="00C40126" w:rsidP="00C40126">
                  <w:pPr>
                    <w:pStyle w:val="Default"/>
                    <w:spacing w:line="360" w:lineRule="auto"/>
                    <w:ind w:left="420"/>
                    <w:rPr>
                      <w:kern w:val="2"/>
                    </w:rPr>
                  </w:pPr>
                </w:p>
              </w:txbxContent>
            </v:textbox>
          </v:shape>
        </w:pict>
      </w:r>
    </w:p>
    <w:p w:rsidR="0054037F" w:rsidRDefault="0054037F">
      <w:pPr>
        <w:widowControl/>
        <w:jc w:val="left"/>
      </w:pPr>
      <w:r>
        <w:br w:type="page"/>
      </w:r>
    </w:p>
    <w:p w:rsidR="008C67E0" w:rsidRPr="008C67E0" w:rsidRDefault="0078254B" w:rsidP="008C67E0">
      <w:pPr>
        <w:ind w:right="420"/>
        <w:jc w:val="left"/>
        <w:rPr>
          <w:noProof/>
        </w:rPr>
      </w:pPr>
      <w:r>
        <w:rPr>
          <w:noProof/>
        </w:rPr>
        <w:lastRenderedPageBreak/>
        <w:pict w14:anchorId="387BCBC2">
          <v:shape id="_x0000_s1026" type="#_x0000_t202" style="position:absolute;margin-left:-45pt;margin-top:15.6pt;width:7in;height:70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" stroked="f">
            <v:textbox>
              <w:txbxContent>
                <w:p w:rsidR="00C40126" w:rsidRPr="00800813" w:rsidRDefault="00C40126" w:rsidP="00C40126">
                  <w:pPr>
                    <w:spacing w:line="360" w:lineRule="auto"/>
                    <w:ind w:left="420" w:hanging="420"/>
                    <w:rPr>
                      <w:color w:val="0070C0"/>
                      <w:sz w:val="36"/>
                      <w:szCs w:val="36"/>
                    </w:rPr>
                  </w:pPr>
                  <w:r w:rsidRPr="00800813">
                    <w:rPr>
                      <w:rFonts w:hint="eastAsia"/>
                      <w:color w:val="0070C0"/>
                      <w:sz w:val="36"/>
                      <w:szCs w:val="36"/>
                    </w:rPr>
                    <w:t>职业技能</w:t>
                  </w:r>
                </w:p>
                <w:p w:rsidR="00C40126" w:rsidRDefault="00C40126" w:rsidP="00C40126">
                  <w:pPr>
                    <w:spacing w:line="360" w:lineRule="auto"/>
                    <w:ind w:left="420" w:hanging="420"/>
                  </w:pPr>
                  <w:r>
                    <w:rPr>
                      <w:rFonts w:hint="eastAsia"/>
                    </w:rPr>
                    <w:t>·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跨平台开发能力：基于</w:t>
                  </w:r>
                  <w:proofErr w:type="spellStart"/>
                  <w:r>
                    <w:rPr>
                      <w:rFonts w:hint="eastAsia"/>
                    </w:rPr>
                    <w:t>c++</w:t>
                  </w:r>
                  <w:proofErr w:type="spellEnd"/>
                  <w:r>
                    <w:rPr>
                      <w:rFonts w:hint="eastAsia"/>
                    </w:rPr>
                    <w:t>完成</w:t>
                  </w:r>
                  <w:r>
                    <w:rPr>
                      <w:rFonts w:hint="eastAsia"/>
                    </w:rPr>
                    <w:t>win &amp; mac</w:t>
                  </w:r>
                  <w:r>
                    <w:rPr>
                      <w:rFonts w:hint="eastAsia"/>
                    </w:rPr>
                    <w:t>的跨平台应用。</w:t>
                  </w:r>
                </w:p>
                <w:p w:rsidR="00C40126" w:rsidRDefault="00C40126" w:rsidP="00C40126">
                  <w:pPr>
                    <w:spacing w:line="360" w:lineRule="auto"/>
                    <w:ind w:left="420" w:hanging="420"/>
                  </w:pPr>
                  <w:r>
                    <w:rPr>
                      <w:rFonts w:hint="eastAsia"/>
                    </w:rPr>
                    <w:t>·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多技术栈：</w:t>
                  </w:r>
                  <w:r>
                    <w:rPr>
                      <w:rFonts w:hint="eastAsia"/>
                    </w:rPr>
                    <w:t>win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ios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mac</w:t>
                  </w:r>
                  <w:r>
                    <w:rPr>
                      <w:rFonts w:hint="eastAsia"/>
                    </w:rPr>
                    <w:t>跨语言、跨端、跨平台的研发能力。</w:t>
                  </w:r>
                </w:p>
                <w:p w:rsidR="00C40126" w:rsidRDefault="00C40126" w:rsidP="00C40126">
                  <w:pPr>
                    <w:spacing w:line="360" w:lineRule="auto"/>
                    <w:ind w:left="420" w:hanging="420"/>
                  </w:pPr>
                  <w:r>
                    <w:rPr>
                      <w:rFonts w:hint="eastAsia"/>
                    </w:rPr>
                    <w:t>·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端设计与架构能力。</w:t>
                  </w:r>
                </w:p>
                <w:p w:rsidR="00C40126" w:rsidRDefault="00C40126" w:rsidP="00C40126">
                  <w:pPr>
                    <w:spacing w:line="360" w:lineRule="auto"/>
                    <w:ind w:left="420" w:hanging="420"/>
                  </w:pPr>
                  <w:r>
                    <w:rPr>
                      <w:rFonts w:hint="eastAsia"/>
                    </w:rPr>
                    <w:t>·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端技术广度：包括</w:t>
                  </w:r>
                  <w:r>
                    <w:rPr>
                      <w:rFonts w:hint="eastAsia"/>
                    </w:rPr>
                    <w:t>v8</w:t>
                  </w:r>
                  <w:r>
                    <w:rPr>
                      <w:rFonts w:hint="eastAsia"/>
                    </w:rPr>
                    <w:t>引擎、</w:t>
                  </w:r>
                  <w:r>
                    <w:rPr>
                      <w:rFonts w:hint="eastAsia"/>
                    </w:rPr>
                    <w:t>electron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flutter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sdwebimage</w:t>
                  </w:r>
                  <w:proofErr w:type="spellEnd"/>
                  <w:r>
                    <w:rPr>
                      <w:rFonts w:hint="eastAsia"/>
                    </w:rPr>
                    <w:t>等一些开源项目。</w:t>
                  </w:r>
                </w:p>
                <w:p w:rsidR="00800813" w:rsidRDefault="00C40126" w:rsidP="00800813">
                  <w:pPr>
                    <w:spacing w:line="360" w:lineRule="auto"/>
                    <w:ind w:left="420" w:hanging="420"/>
                  </w:pPr>
                  <w:r>
                    <w:rPr>
                      <w:rFonts w:hint="eastAsia"/>
                    </w:rPr>
                    <w:t>·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项目</w:t>
                  </w:r>
                  <w:r>
                    <w:rPr>
                      <w:rFonts w:hint="eastAsia"/>
                    </w:rPr>
                    <w:t>PM</w:t>
                  </w:r>
                  <w:r>
                    <w:rPr>
                      <w:rFonts w:hint="eastAsia"/>
                    </w:rPr>
                    <w:t>能力：担任包括桌面端小程序、移动直播、</w:t>
                  </w:r>
                  <w:r>
                    <w:rPr>
                      <w:rFonts w:hint="eastAsia"/>
                    </w:rPr>
                    <w:t>Mac</w:t>
                  </w:r>
                  <w:r>
                    <w:rPr>
                      <w:rFonts w:hint="eastAsia"/>
                    </w:rPr>
                    <w:t>旺旺和千牛、腾讯课堂等多个项目</w:t>
                  </w:r>
                  <w:r>
                    <w:rPr>
                      <w:rFonts w:hint="eastAsia"/>
                    </w:rPr>
                    <w:t>PM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C40126" w:rsidRDefault="00C40126" w:rsidP="00800813">
                  <w:pPr>
                    <w:pStyle w:val="a6"/>
                    <w:numPr>
                      <w:ilvl w:val="0"/>
                      <w:numId w:val="12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</w:rPr>
                    <w:t>其它技术：</w:t>
                  </w:r>
                  <w:r>
                    <w:rPr>
                      <w:rFonts w:hint="eastAsia"/>
                    </w:rPr>
                    <w:t>python</w:t>
                  </w:r>
                  <w:r>
                    <w:rPr>
                      <w:rFonts w:hint="eastAsia"/>
                    </w:rPr>
                    <w:t>搞一些脚本工具；基本的前端调试技术；桌面端工具等。</w:t>
                  </w:r>
                </w:p>
                <w:p w:rsidR="00C40126" w:rsidRPr="00800813" w:rsidRDefault="00C40126" w:rsidP="00C40126">
                  <w:pPr>
                    <w:spacing w:line="360" w:lineRule="auto"/>
                    <w:ind w:left="420" w:hanging="420"/>
                    <w:rPr>
                      <w:color w:val="0070C0"/>
                      <w:sz w:val="36"/>
                      <w:szCs w:val="36"/>
                    </w:rPr>
                  </w:pPr>
                  <w:r w:rsidRPr="00800813">
                    <w:rPr>
                      <w:rFonts w:hint="eastAsia"/>
                      <w:color w:val="0070C0"/>
                      <w:sz w:val="36"/>
                      <w:szCs w:val="36"/>
                    </w:rPr>
                    <w:t>绩效考核</w:t>
                  </w:r>
                </w:p>
                <w:p w:rsid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大学期间：</w:t>
                  </w:r>
                  <w:proofErr w:type="spellStart"/>
                  <w:r>
                    <w:rPr>
                      <w:kern w:val="2"/>
                    </w:rPr>
                    <w:t>acm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三等奖、机器人足球</w:t>
                  </w:r>
                  <w:r>
                    <w:rPr>
                      <w:rFonts w:hint="eastAsia"/>
                      <w:kern w:val="2"/>
                    </w:rPr>
                    <w:t>11</w:t>
                  </w:r>
                  <w:r>
                    <w:rPr>
                      <w:kern w:val="2"/>
                    </w:rPr>
                    <w:t>v11</w:t>
                  </w:r>
                  <w:r>
                    <w:rPr>
                      <w:rFonts w:hint="eastAsia"/>
                      <w:kern w:val="2"/>
                    </w:rPr>
                    <w:t>一等奖、机器人足球</w:t>
                  </w:r>
                  <w:r>
                    <w:rPr>
                      <w:rFonts w:hint="eastAsia"/>
                      <w:kern w:val="2"/>
                    </w:rPr>
                    <w:t>5v</w:t>
                  </w:r>
                  <w:r>
                    <w:rPr>
                      <w:kern w:val="2"/>
                    </w:rPr>
                    <w:t>5</w:t>
                  </w:r>
                  <w:r>
                    <w:rPr>
                      <w:rFonts w:hint="eastAsia"/>
                      <w:kern w:val="2"/>
                    </w:rPr>
                    <w:t>二等奖、视觉机器人三等奖。</w:t>
                  </w:r>
                </w:p>
                <w:p w:rsidR="00B56E58" w:rsidRP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腾讯期间：“业务个人绩效突破”奖、“</w:t>
                  </w:r>
                  <w:r w:rsidRPr="00B56E58">
                    <w:rPr>
                      <w:rFonts w:hint="eastAsia"/>
                      <w:kern w:val="2"/>
                    </w:rPr>
                    <w:t>GM</w:t>
                  </w:r>
                  <w:r w:rsidRPr="00B56E58">
                    <w:rPr>
                      <w:rFonts w:hint="eastAsia"/>
                      <w:kern w:val="2"/>
                    </w:rPr>
                    <w:t>闪电个人奖”、腾讯“</w:t>
                  </w:r>
                  <w:r w:rsidRPr="00B56E58">
                    <w:rPr>
                      <w:rFonts w:hint="eastAsia"/>
                      <w:kern w:val="2"/>
                    </w:rPr>
                    <w:t>4</w:t>
                  </w:r>
                  <w:r w:rsidRPr="00B56E58">
                    <w:rPr>
                      <w:rFonts w:hint="eastAsia"/>
                      <w:kern w:val="2"/>
                    </w:rPr>
                    <w:t>星员工称号”。</w:t>
                  </w:r>
                </w:p>
                <w:p w:rsidR="00B56E58" w:rsidRDefault="00B56E58" w:rsidP="00FD2FBD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阿里期间：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实习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2016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；“</w:t>
                  </w: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财年最佳创新奖”。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2018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3.5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CA61F2" w:rsidRDefault="00CA61F2" w:rsidP="00F4723F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自我评价</w:t>
                  </w:r>
                </w:p>
                <w:p w:rsidR="00CA61F2" w:rsidRDefault="00C839B4" w:rsidP="00E76DAB">
                  <w:pPr>
                    <w:pStyle w:val="a6"/>
                    <w:numPr>
                      <w:ilvl w:val="0"/>
                      <w:numId w:val="7"/>
                    </w:numPr>
                    <w:spacing w:line="360" w:lineRule="auto"/>
                    <w:ind w:left="357" w:firstLineChars="0" w:hanging="357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项目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P</w:t>
                  </w:r>
                  <w:r w:rsidRPr="00D00925">
                    <w:rPr>
                      <w:color w:val="000000"/>
                      <w:sz w:val="24"/>
                      <w:szCs w:val="24"/>
                    </w:rPr>
                    <w:t>M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能力：能有全局视角分析项目，细化任务。同时完成项目规划、任务分配与资源盘点。</w:t>
                  </w:r>
                </w:p>
                <w:p w:rsidR="00B52F1B" w:rsidRPr="00D00925" w:rsidRDefault="00B52F1B" w:rsidP="00E76DAB">
                  <w:pPr>
                    <w:pStyle w:val="a6"/>
                    <w:numPr>
                      <w:ilvl w:val="0"/>
                      <w:numId w:val="7"/>
                    </w:numPr>
                    <w:spacing w:line="360" w:lineRule="auto"/>
                    <w:ind w:left="357" w:firstLineChars="0" w:hanging="35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端技术的深度与广度。</w:t>
                  </w:r>
                </w:p>
                <w:p w:rsidR="00C839B4" w:rsidRPr="00D00925" w:rsidRDefault="00C839B4" w:rsidP="00E76DAB">
                  <w:pPr>
                    <w:pStyle w:val="a6"/>
                    <w:numPr>
                      <w:ilvl w:val="0"/>
                      <w:numId w:val="7"/>
                    </w:numPr>
                    <w:spacing w:line="360" w:lineRule="auto"/>
                    <w:ind w:left="357" w:firstLineChars="0" w:hanging="357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高效学习能力：多次负责技术的调研工作，多技术栈上手快，任务完成度高。</w:t>
                  </w:r>
                </w:p>
                <w:p w:rsidR="00C839B4" w:rsidRPr="00D00925" w:rsidRDefault="00C839B4" w:rsidP="00E76DAB">
                  <w:pPr>
                    <w:pStyle w:val="a6"/>
                    <w:numPr>
                      <w:ilvl w:val="0"/>
                      <w:numId w:val="7"/>
                    </w:numPr>
                    <w:spacing w:line="360" w:lineRule="auto"/>
                    <w:ind w:left="357" w:firstLineChars="0" w:hanging="357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技术的自我驱动：学习优秀的开源代码，关注业界技术。扩宽与加深技术广度与深度。</w:t>
                  </w:r>
                </w:p>
                <w:p w:rsidR="00C1076A" w:rsidRDefault="00C1076A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</w:txbxContent>
            </v:textbox>
          </v:shape>
        </w:pict>
      </w:r>
    </w:p>
    <w:p w:rsidR="00F408B5" w:rsidRDefault="00F408B5" w:rsidP="00F408B5">
      <w:r>
        <w:rPr>
          <w:rFonts w:hint="eastAsia"/>
        </w:rPr>
        <w:t>`</w:t>
      </w: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sectPr w:rsidR="00D961D8" w:rsidSect="00EC4F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254B" w:rsidRDefault="0078254B" w:rsidP="0054037F">
      <w:r>
        <w:separator/>
      </w:r>
    </w:p>
  </w:endnote>
  <w:endnote w:type="continuationSeparator" w:id="0">
    <w:p w:rsidR="0078254B" w:rsidRDefault="0078254B" w:rsidP="0054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254B" w:rsidRDefault="0078254B" w:rsidP="0054037F">
      <w:r>
        <w:separator/>
      </w:r>
    </w:p>
  </w:footnote>
  <w:footnote w:type="continuationSeparator" w:id="0">
    <w:p w:rsidR="0078254B" w:rsidRDefault="0078254B" w:rsidP="00540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B070C"/>
    <w:multiLevelType w:val="hybridMultilevel"/>
    <w:tmpl w:val="DB88AF52"/>
    <w:lvl w:ilvl="0" w:tplc="27125262">
      <w:start w:val="2018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0B23F2"/>
    <w:multiLevelType w:val="hybridMultilevel"/>
    <w:tmpl w:val="5C629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281F74"/>
    <w:multiLevelType w:val="hybridMultilevel"/>
    <w:tmpl w:val="74928054"/>
    <w:lvl w:ilvl="0" w:tplc="F9C6D86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635C0F"/>
    <w:multiLevelType w:val="hybridMultilevel"/>
    <w:tmpl w:val="EEC6C706"/>
    <w:lvl w:ilvl="0" w:tplc="D6588BC0">
      <w:start w:val="2018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8B14C9"/>
    <w:multiLevelType w:val="hybridMultilevel"/>
    <w:tmpl w:val="5DA88DD6"/>
    <w:lvl w:ilvl="0" w:tplc="95E4CC7C">
      <w:start w:val="2018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C62EAA"/>
    <w:multiLevelType w:val="hybridMultilevel"/>
    <w:tmpl w:val="B82E2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55D0AE4"/>
    <w:multiLevelType w:val="hybridMultilevel"/>
    <w:tmpl w:val="EE3E57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9C8206F"/>
    <w:multiLevelType w:val="hybridMultilevel"/>
    <w:tmpl w:val="372AB72A"/>
    <w:lvl w:ilvl="0" w:tplc="E5BCFF48">
      <w:start w:val="2018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D32DF3"/>
    <w:multiLevelType w:val="hybridMultilevel"/>
    <w:tmpl w:val="F4DA0A1E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F0E4BB5"/>
    <w:multiLevelType w:val="hybridMultilevel"/>
    <w:tmpl w:val="30FC8EE2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4967909"/>
    <w:multiLevelType w:val="hybridMultilevel"/>
    <w:tmpl w:val="20E0BAF0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1310"/>
    <w:rsid w:val="00045599"/>
    <w:rsid w:val="00063CFB"/>
    <w:rsid w:val="00063D8B"/>
    <w:rsid w:val="00063EB1"/>
    <w:rsid w:val="00081FB3"/>
    <w:rsid w:val="00094986"/>
    <w:rsid w:val="000A2EA3"/>
    <w:rsid w:val="000B7897"/>
    <w:rsid w:val="000C2C43"/>
    <w:rsid w:val="000D4728"/>
    <w:rsid w:val="00104CA2"/>
    <w:rsid w:val="00106257"/>
    <w:rsid w:val="0011279F"/>
    <w:rsid w:val="00164F64"/>
    <w:rsid w:val="00172A27"/>
    <w:rsid w:val="0017615B"/>
    <w:rsid w:val="001B34F5"/>
    <w:rsid w:val="001D2380"/>
    <w:rsid w:val="001D3D36"/>
    <w:rsid w:val="001F2C52"/>
    <w:rsid w:val="002007FF"/>
    <w:rsid w:val="002064F1"/>
    <w:rsid w:val="002143FA"/>
    <w:rsid w:val="002423DE"/>
    <w:rsid w:val="002451E5"/>
    <w:rsid w:val="00261811"/>
    <w:rsid w:val="00262BD1"/>
    <w:rsid w:val="00267911"/>
    <w:rsid w:val="002B7918"/>
    <w:rsid w:val="002C6673"/>
    <w:rsid w:val="002D1FC6"/>
    <w:rsid w:val="002E5FEB"/>
    <w:rsid w:val="002F4772"/>
    <w:rsid w:val="003076DF"/>
    <w:rsid w:val="00347AC8"/>
    <w:rsid w:val="00384F10"/>
    <w:rsid w:val="003A08A8"/>
    <w:rsid w:val="003A7090"/>
    <w:rsid w:val="003C0837"/>
    <w:rsid w:val="003C161F"/>
    <w:rsid w:val="003C2527"/>
    <w:rsid w:val="003D14DF"/>
    <w:rsid w:val="003D167F"/>
    <w:rsid w:val="003D262C"/>
    <w:rsid w:val="003D4D82"/>
    <w:rsid w:val="003D6D5B"/>
    <w:rsid w:val="003D6FBD"/>
    <w:rsid w:val="003D74FF"/>
    <w:rsid w:val="003D78A1"/>
    <w:rsid w:val="003E2995"/>
    <w:rsid w:val="003E2F8E"/>
    <w:rsid w:val="003F3B71"/>
    <w:rsid w:val="003F6190"/>
    <w:rsid w:val="003F6DF4"/>
    <w:rsid w:val="00417BCB"/>
    <w:rsid w:val="00427396"/>
    <w:rsid w:val="00430453"/>
    <w:rsid w:val="004564DD"/>
    <w:rsid w:val="00485F8F"/>
    <w:rsid w:val="00485FA8"/>
    <w:rsid w:val="004931B1"/>
    <w:rsid w:val="00495FD4"/>
    <w:rsid w:val="004B4A3A"/>
    <w:rsid w:val="004C08E7"/>
    <w:rsid w:val="004C5705"/>
    <w:rsid w:val="004D1D5E"/>
    <w:rsid w:val="004D4FD2"/>
    <w:rsid w:val="004D791B"/>
    <w:rsid w:val="004E7BB6"/>
    <w:rsid w:val="00502EF6"/>
    <w:rsid w:val="00533158"/>
    <w:rsid w:val="0054037F"/>
    <w:rsid w:val="0055593F"/>
    <w:rsid w:val="005616F4"/>
    <w:rsid w:val="005767B0"/>
    <w:rsid w:val="005878CA"/>
    <w:rsid w:val="00594B58"/>
    <w:rsid w:val="005A080A"/>
    <w:rsid w:val="005C20A2"/>
    <w:rsid w:val="005C4461"/>
    <w:rsid w:val="005C5AB2"/>
    <w:rsid w:val="00607420"/>
    <w:rsid w:val="0062706B"/>
    <w:rsid w:val="006507E3"/>
    <w:rsid w:val="00674BE6"/>
    <w:rsid w:val="006A016F"/>
    <w:rsid w:val="006A3BC3"/>
    <w:rsid w:val="006A46BC"/>
    <w:rsid w:val="006B497A"/>
    <w:rsid w:val="006C47AD"/>
    <w:rsid w:val="006D197B"/>
    <w:rsid w:val="006D4C56"/>
    <w:rsid w:val="00704C11"/>
    <w:rsid w:val="0071089C"/>
    <w:rsid w:val="00714BBF"/>
    <w:rsid w:val="00722CAB"/>
    <w:rsid w:val="0074744B"/>
    <w:rsid w:val="007502B7"/>
    <w:rsid w:val="0078254B"/>
    <w:rsid w:val="007878E1"/>
    <w:rsid w:val="00793831"/>
    <w:rsid w:val="007B562D"/>
    <w:rsid w:val="007E577F"/>
    <w:rsid w:val="00800813"/>
    <w:rsid w:val="008322F4"/>
    <w:rsid w:val="008514F7"/>
    <w:rsid w:val="0085431E"/>
    <w:rsid w:val="0085448A"/>
    <w:rsid w:val="00854BA0"/>
    <w:rsid w:val="0085690A"/>
    <w:rsid w:val="0088357E"/>
    <w:rsid w:val="008C67E0"/>
    <w:rsid w:val="008D1947"/>
    <w:rsid w:val="008E4DF7"/>
    <w:rsid w:val="008F2548"/>
    <w:rsid w:val="008F71D0"/>
    <w:rsid w:val="009002A5"/>
    <w:rsid w:val="009223B3"/>
    <w:rsid w:val="00927CE6"/>
    <w:rsid w:val="00936DC4"/>
    <w:rsid w:val="00954498"/>
    <w:rsid w:val="0098336E"/>
    <w:rsid w:val="00984BB4"/>
    <w:rsid w:val="00984D3B"/>
    <w:rsid w:val="00987715"/>
    <w:rsid w:val="00993AA6"/>
    <w:rsid w:val="009B0695"/>
    <w:rsid w:val="009B38F5"/>
    <w:rsid w:val="009E2164"/>
    <w:rsid w:val="009E2E42"/>
    <w:rsid w:val="009E329F"/>
    <w:rsid w:val="00A019AB"/>
    <w:rsid w:val="00A0558F"/>
    <w:rsid w:val="00A211C2"/>
    <w:rsid w:val="00A21FD3"/>
    <w:rsid w:val="00A35552"/>
    <w:rsid w:val="00A4565E"/>
    <w:rsid w:val="00A543AA"/>
    <w:rsid w:val="00A55329"/>
    <w:rsid w:val="00A564A3"/>
    <w:rsid w:val="00A64E9C"/>
    <w:rsid w:val="00A95DEE"/>
    <w:rsid w:val="00AA043B"/>
    <w:rsid w:val="00AA2F80"/>
    <w:rsid w:val="00AA4F0D"/>
    <w:rsid w:val="00AC0F24"/>
    <w:rsid w:val="00AD4300"/>
    <w:rsid w:val="00AE4BE0"/>
    <w:rsid w:val="00AF333B"/>
    <w:rsid w:val="00B139A6"/>
    <w:rsid w:val="00B52D9C"/>
    <w:rsid w:val="00B52F1B"/>
    <w:rsid w:val="00B56E58"/>
    <w:rsid w:val="00B77883"/>
    <w:rsid w:val="00B946E3"/>
    <w:rsid w:val="00B95186"/>
    <w:rsid w:val="00BA7436"/>
    <w:rsid w:val="00BB6578"/>
    <w:rsid w:val="00BC63DC"/>
    <w:rsid w:val="00BD383F"/>
    <w:rsid w:val="00BE52B9"/>
    <w:rsid w:val="00BF275A"/>
    <w:rsid w:val="00BF2D0E"/>
    <w:rsid w:val="00BF2F66"/>
    <w:rsid w:val="00C1076A"/>
    <w:rsid w:val="00C40126"/>
    <w:rsid w:val="00C51C8D"/>
    <w:rsid w:val="00C626AE"/>
    <w:rsid w:val="00C629C4"/>
    <w:rsid w:val="00C72738"/>
    <w:rsid w:val="00C839B4"/>
    <w:rsid w:val="00C85F02"/>
    <w:rsid w:val="00CA048A"/>
    <w:rsid w:val="00CA3BCD"/>
    <w:rsid w:val="00CA6039"/>
    <w:rsid w:val="00CA61F2"/>
    <w:rsid w:val="00CB303D"/>
    <w:rsid w:val="00CB5E4A"/>
    <w:rsid w:val="00CB75EC"/>
    <w:rsid w:val="00CC74CF"/>
    <w:rsid w:val="00CD1D78"/>
    <w:rsid w:val="00CD7F2E"/>
    <w:rsid w:val="00CE1AF1"/>
    <w:rsid w:val="00CE572B"/>
    <w:rsid w:val="00CF4A16"/>
    <w:rsid w:val="00D00925"/>
    <w:rsid w:val="00D12205"/>
    <w:rsid w:val="00D24CE5"/>
    <w:rsid w:val="00D2557C"/>
    <w:rsid w:val="00D35F20"/>
    <w:rsid w:val="00D41B5F"/>
    <w:rsid w:val="00D52E7C"/>
    <w:rsid w:val="00D551D6"/>
    <w:rsid w:val="00D961D8"/>
    <w:rsid w:val="00DA74A5"/>
    <w:rsid w:val="00DC238C"/>
    <w:rsid w:val="00DD016A"/>
    <w:rsid w:val="00DD0CDC"/>
    <w:rsid w:val="00DF33E1"/>
    <w:rsid w:val="00E0345D"/>
    <w:rsid w:val="00E10CFF"/>
    <w:rsid w:val="00E16F13"/>
    <w:rsid w:val="00E227D8"/>
    <w:rsid w:val="00E37027"/>
    <w:rsid w:val="00E54D11"/>
    <w:rsid w:val="00E566D0"/>
    <w:rsid w:val="00E631C0"/>
    <w:rsid w:val="00E65F15"/>
    <w:rsid w:val="00E713C9"/>
    <w:rsid w:val="00E762D3"/>
    <w:rsid w:val="00E76DAB"/>
    <w:rsid w:val="00E9032A"/>
    <w:rsid w:val="00EA374D"/>
    <w:rsid w:val="00EB50E9"/>
    <w:rsid w:val="00EC4FE9"/>
    <w:rsid w:val="00ED2DE4"/>
    <w:rsid w:val="00F07A4B"/>
    <w:rsid w:val="00F1283A"/>
    <w:rsid w:val="00F27EE7"/>
    <w:rsid w:val="00F302DA"/>
    <w:rsid w:val="00F37D04"/>
    <w:rsid w:val="00F408B5"/>
    <w:rsid w:val="00F4384B"/>
    <w:rsid w:val="00F4723F"/>
    <w:rsid w:val="00F664E8"/>
    <w:rsid w:val="00F8436C"/>
    <w:rsid w:val="00F95A8F"/>
    <w:rsid w:val="00FA0C44"/>
    <w:rsid w:val="00FA247A"/>
    <w:rsid w:val="00FC70BC"/>
    <w:rsid w:val="00FD2FBD"/>
    <w:rsid w:val="00FE5472"/>
    <w:rsid w:val="00FF5067"/>
    <w:rsid w:val="00FF746D"/>
    <w:rsid w:val="02AD0E3A"/>
    <w:rsid w:val="08262FA2"/>
    <w:rsid w:val="0A3E7EE3"/>
    <w:rsid w:val="0E130D0E"/>
    <w:rsid w:val="16367DB8"/>
    <w:rsid w:val="24FB4AE7"/>
    <w:rsid w:val="31C41107"/>
    <w:rsid w:val="323877D6"/>
    <w:rsid w:val="35A93F53"/>
    <w:rsid w:val="3605525C"/>
    <w:rsid w:val="38B67B2E"/>
    <w:rsid w:val="452B493E"/>
    <w:rsid w:val="46A22D2C"/>
    <w:rsid w:val="52FB72DD"/>
    <w:rsid w:val="57101293"/>
    <w:rsid w:val="5F410EAB"/>
    <w:rsid w:val="67A35DBF"/>
    <w:rsid w:val="6F0C7D1D"/>
    <w:rsid w:val="769F255A"/>
    <w:rsid w:val="7A9B4064"/>
    <w:rsid w:val="7ED8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779AC5"/>
  <w15:docId w15:val="{2C6B403F-BEFE-8D41-8AD5-1D646EF2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FE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4F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4F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rsid w:val="00EC4FE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列出段落1"/>
    <w:basedOn w:val="a"/>
    <w:qFormat/>
    <w:rsid w:val="00EC4FE9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rsid w:val="00EC4FE9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  <w:style w:type="paragraph" w:styleId="a6">
    <w:name w:val="List Paragraph"/>
    <w:basedOn w:val="a"/>
    <w:uiPriority w:val="99"/>
    <w:unhideWhenUsed/>
    <w:rsid w:val="00D2557C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06257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06257"/>
    <w:rPr>
      <w:rFonts w:ascii="Heiti SC Light" w:eastAsia="Heiti SC Light" w:hAnsi="Times New Roman"/>
      <w:kern w:val="2"/>
      <w:sz w:val="18"/>
      <w:szCs w:val="18"/>
    </w:rPr>
  </w:style>
  <w:style w:type="table" w:styleId="a9">
    <w:name w:val="Table Grid"/>
    <w:basedOn w:val="a1"/>
    <w:uiPriority w:val="39"/>
    <w:rsid w:val="00D96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浅色1"/>
    <w:basedOn w:val="a1"/>
    <w:uiPriority w:val="99"/>
    <w:rsid w:val="00D961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rsid w:val="00D961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  <customShpInfo spid="_x0000_s1027"/>
  </customShpExts>
</s:customData>
</file>

<file path=customXml/itemProps1.xml><?xml version="1.0" encoding="utf-8"?>
<ds:datastoreItem xmlns:ds="http://schemas.openxmlformats.org/officeDocument/2006/customXml" ds:itemID="{DABD8E24-2E4E-4939-AD3E-3D5A72B85D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H:\简历\1. 70份简历模板\Normal.wpt</Template>
  <TotalTime>196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99</cp:revision>
  <cp:lastPrinted>2019-06-30T09:10:00Z</cp:lastPrinted>
  <dcterms:created xsi:type="dcterms:W3CDTF">2019-06-30T09:10:00Z</dcterms:created>
  <dcterms:modified xsi:type="dcterms:W3CDTF">2020-07-12T07:37:00Z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