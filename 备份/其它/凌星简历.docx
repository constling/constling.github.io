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54B7442A" w14:textId="77777777" w:rsidR="00EC4FE9" w:rsidRDefault="00F8436C">
      <w:r>
        <w:pict w14:anchorId="18C09051">
          <v:rect id="Rectangle 6" o:spid="_x0000_s1026" style="position:absolute;left:0;text-align:left;margin-left:-93.6pt;margin-top:-74.4pt;width:598.45pt;height:125pt;z-index:251657216" o:gfxdata="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fPdhraAAAADgEAAA8AAAAA&#10;AAAAAQAgAAAAIgAAAGRycy9kb3ducmV2LnhtbFBLAQIUABQAAAAIAIdO4kAfI/6xSwIAAIwEAAAO&#10;AAAAAAAAAAEAIAAAACkBAABkcnMvZTJvRG9jLnhtbFBLBQYAAAAABgAGAFkBAADmBQAAAAA=&#10;" fillcolor="#5b9bd5 [3204]" strokecolor="#41719c" strokeweight="1pt">
            <v:textbox>
              <w:txbxContent>
                <w:p w14:paraId="68D379D2" w14:textId="77777777" w:rsidR="000D4728" w:rsidRDefault="000D4728" w:rsidP="0054037F">
                  <w:pPr>
                    <w:autoSpaceDN w:val="0"/>
                    <w:spacing w:before="360" w:line="900" w:lineRule="exact"/>
                    <w:ind w:firstLineChars="151" w:firstLine="846"/>
                    <w:jc w:val="left"/>
                    <w:rPr>
                      <w:rFonts w:ascii="微软雅黑" w:eastAsia="微软雅黑" w:hAnsi="微软雅黑"/>
                      <w:bCs/>
                      <w:color w:val="C0C0C0"/>
                      <w:sz w:val="32"/>
                      <w:szCs w:val="32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>凌星简历</w:t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cs="微软雅黑" w:hint="eastAsia"/>
                      <w:bCs/>
                      <w:color w:val="FFFFFF"/>
                      <w:sz w:val="56"/>
                      <w:szCs w:val="80"/>
                    </w:rPr>
                    <w:tab/>
                  </w: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17306713821</w:t>
                  </w:r>
                </w:p>
                <w:p w14:paraId="13F55990" w14:textId="77777777" w:rsidR="000D4728" w:rsidRDefault="000D4728">
                  <w:pPr>
                    <w:autoSpaceDN w:val="0"/>
                    <w:spacing w:line="900" w:lineRule="exact"/>
                    <w:ind w:firstLineChars="281" w:firstLine="899"/>
                    <w:jc w:val="left"/>
                    <w:rPr>
                      <w:rFonts w:ascii="微软雅黑" w:eastAsia="微软雅黑" w:hAnsi="微软雅黑" w:cs="微软雅黑"/>
                      <w:bCs/>
                      <w:color w:val="FFFFFF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hint="eastAsia"/>
                      <w:bCs/>
                      <w:color w:val="C0C0C0"/>
                      <w:sz w:val="32"/>
                      <w:szCs w:val="32"/>
                    </w:rPr>
                    <w:t>四川大学               1005993786@qq.com</w:t>
                  </w:r>
                </w:p>
                <w:p w14:paraId="4679AED9" w14:textId="77777777" w:rsidR="000D4728" w:rsidRDefault="000D4728">
                  <w:pPr>
                    <w:autoSpaceDN w:val="0"/>
                    <w:spacing w:before="141" w:after="141" w:line="900" w:lineRule="exact"/>
                    <w:rPr>
                      <w:rFonts w:ascii="微软雅黑" w:eastAsia="微软雅黑" w:hAnsi="微软雅黑"/>
                      <w:bCs/>
                      <w:color w:val="C0C0C0"/>
                      <w:sz w:val="56"/>
                      <w:szCs w:val="28"/>
                    </w:rPr>
                  </w:pPr>
                </w:p>
              </w:txbxContent>
            </v:textbox>
          </v:rect>
        </w:pict>
      </w:r>
    </w:p>
    <w:p w14:paraId="15BEECBB" w14:textId="77777777" w:rsidR="00EC4FE9" w:rsidRDefault="00EC4FE9"/>
    <w:p w14:paraId="588C83DF" w14:textId="77777777" w:rsidR="00EC4FE9" w:rsidRDefault="00EC4FE9"/>
    <w:p w14:paraId="21ABD5DC" w14:textId="77777777" w:rsidR="00EC4FE9" w:rsidRDefault="00F8436C">
      <w:r>
        <w:pict w14:anchorId="2E6D3883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8" o:spid="_x0000_s1028" type="#_x0000_t202" style="position:absolute;left:0;text-align:left;margin-left:-54pt;margin-top:7.8pt;width:516.3pt;height:693.2pt;z-index:251656192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31117920" w14:textId="77777777" w:rsidR="000D4728" w:rsidRPr="006A46BC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5B9BD5" w:themeColor="accent1"/>
                      <w:sz w:val="36"/>
                      <w:szCs w:val="36"/>
                    </w:rPr>
                  </w:pPr>
                  <w:r w:rsidRPr="006A46BC">
                    <w:rPr>
                      <w:rFonts w:ascii="宋体" w:hAnsi="宋体" w:cs="宋体" w:hint="eastAsia"/>
                      <w:b/>
                      <w:color w:val="5B9BD5" w:themeColor="accent1"/>
                      <w:sz w:val="36"/>
                      <w:szCs w:val="36"/>
                    </w:rPr>
                    <w:t>工作经历</w:t>
                  </w:r>
                </w:p>
                <w:p w14:paraId="06609C6A" w14:textId="7777777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 w:rsidRPr="00BE52B9"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2017.2-今天</w:t>
                  </w: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：阿里巴巴</w:t>
                  </w:r>
                </w:p>
                <w:p w14:paraId="435D558A" w14:textId="77777777" w:rsidR="000D4728" w:rsidRDefault="000D4728" w:rsidP="00CE1AF1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000000" w:themeColor="text1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color w:val="000000" w:themeColor="text1"/>
                      <w:szCs w:val="24"/>
                    </w:rPr>
                    <w:t>2012.6-2017.2：腾讯科技</w:t>
                  </w:r>
                </w:p>
                <w:p w14:paraId="6EA77076" w14:textId="77777777" w:rsidR="000D4728" w:rsidRPr="00D2557C" w:rsidRDefault="000D4728" w:rsidP="00C7273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D2557C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</w:t>
                  </w: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淘宝技术部</w:t>
                  </w:r>
                </w:p>
                <w:p w14:paraId="28925D33" w14:textId="77777777" w:rsidR="000D4728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2018.4-至今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桌面端小程序</w:t>
                  </w:r>
                </w:p>
                <w:p w14:paraId="120E2A99" w14:textId="77777777" w:rsidR="000D4728" w:rsidRPr="006D197B" w:rsidRDefault="000D4728" w:rsidP="006D197B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5767B0">
                    <w:rPr>
                      <w:rFonts w:hint="eastAsia"/>
                      <w:kern w:val="2"/>
                    </w:rPr>
                    <w:t>项目</w:t>
                  </w:r>
                  <w:r w:rsidRPr="005767B0">
                    <w:rPr>
                      <w:rFonts w:hint="eastAsia"/>
                      <w:kern w:val="2"/>
                    </w:rPr>
                    <w:t>PM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负责桌面端小程序的项目节奏和里程碑建立、任务分工与推进、桌面端小程序的发展与思考。在一云多端项目中，完成了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小程序与集团标准的统一对齐。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小程序业务</w:t>
                  </w:r>
                  <w:r w:rsidR="00FF5067">
                    <w:rPr>
                      <w:rFonts w:hint="eastAsia"/>
                      <w:kern w:val="2"/>
                    </w:rPr>
                    <w:t>从</w:t>
                  </w:r>
                  <w:r w:rsidR="00FF5067">
                    <w:rPr>
                      <w:rFonts w:hint="eastAsia"/>
                      <w:kern w:val="2"/>
                    </w:rPr>
                    <w:t>0</w:t>
                  </w:r>
                  <w:r w:rsidR="00FF5067">
                    <w:rPr>
                      <w:rFonts w:hint="eastAsia"/>
                      <w:kern w:val="2"/>
                    </w:rPr>
                    <w:t>到</w:t>
                  </w:r>
                  <w:r w:rsidR="00FF5067">
                    <w:rPr>
                      <w:rFonts w:hint="eastAsia"/>
                      <w:kern w:val="2"/>
                    </w:rPr>
                    <w:t>1</w:t>
                  </w:r>
                  <w:r>
                    <w:rPr>
                      <w:rFonts w:hint="eastAsia"/>
                      <w:kern w:val="2"/>
                    </w:rPr>
                    <w:t>上线。</w:t>
                  </w:r>
                </w:p>
                <w:p w14:paraId="4484E47B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技术架构：负责整体桌面端小程序的技术架构。由底向上，按照跨平台，能力分层输出，稳定性和高性能为原则进行架构设计。</w:t>
                  </w:r>
                </w:p>
                <w:p w14:paraId="393E25AA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2037C293" w14:textId="77777777" w:rsidR="000D4728" w:rsidRDefault="000D4728" w:rsidP="00C7273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其它输出：专利一份，语雀文档沉淀无数。</w:t>
                  </w:r>
                </w:p>
                <w:p w14:paraId="163056C0" w14:textId="77777777" w:rsidR="000D4728" w:rsidRPr="003F6DF4" w:rsidRDefault="000D4728" w:rsidP="003F6DF4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3F6DF4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工作经历-阿里巴巴-商家事业部</w:t>
                  </w:r>
                </w:p>
                <w:p w14:paraId="577CB2F4" w14:textId="77777777" w:rsidR="000D4728" w:rsidRDefault="000D4728" w:rsidP="003D167F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/>
                      <w:color w:val="C00000"/>
                      <w:kern w:val="2"/>
                      <w:sz w:val="28"/>
                      <w:szCs w:val="28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2016.2-至今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Mac旺旺&amp;千牛</w:t>
                  </w:r>
                </w:p>
                <w:p w14:paraId="65EA251D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产品负责人</w:t>
                  </w:r>
                  <w:r w:rsidRPr="005767B0">
                    <w:rPr>
                      <w:rFonts w:hint="eastAsia"/>
                      <w:kern w:val="2"/>
                    </w:rPr>
                    <w:t>：</w:t>
                  </w:r>
                  <w:r>
                    <w:rPr>
                      <w:rFonts w:hint="eastAsia"/>
                      <w:kern w:val="2"/>
                    </w:rPr>
                    <w:t>主导和参与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旺旺和千牛的技术重构。补齐旺旺和千牛在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端的能力建设。通过</w:t>
                  </w:r>
                  <w:r>
                    <w:rPr>
                      <w:rFonts w:hint="eastAsia"/>
                      <w:kern w:val="2"/>
                    </w:rPr>
                    <w:t>SDK</w:t>
                  </w:r>
                  <w:r>
                    <w:rPr>
                      <w:rFonts w:hint="eastAsia"/>
                      <w:kern w:val="2"/>
                    </w:rPr>
                    <w:t>的跨平台，完成</w:t>
                  </w:r>
                  <w:r>
                    <w:rPr>
                      <w:rFonts w:hint="eastAsia"/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和</w:t>
                  </w:r>
                  <w:r>
                    <w:rPr>
                      <w:rFonts w:hint="eastAsia"/>
                      <w:kern w:val="2"/>
                    </w:rPr>
                    <w:t>Win</w:t>
                  </w:r>
                  <w:r>
                    <w:rPr>
                      <w:rFonts w:hint="eastAsia"/>
                      <w:kern w:val="2"/>
                    </w:rPr>
                    <w:t>端的代码复用。通过分层架构，完成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端产品界面与逻辑的复用。</w:t>
                  </w:r>
                </w:p>
                <w:p w14:paraId="629EA7A5" w14:textId="77777777" w:rsidR="000D4728" w:rsidRPr="006D197B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产品研发：包括截图、表情管理、图片查看器、插件化系统、快捷面板等等能力。</w:t>
                  </w:r>
                </w:p>
                <w:p w14:paraId="7B92442C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技术沉淀。</w:t>
                  </w:r>
                </w:p>
                <w:p w14:paraId="354E4705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flyUI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：以黑盒的形式分析、监控和执行界面行为。</w:t>
                  </w:r>
                </w:p>
                <w:p w14:paraId="1707482F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屏幕截图组件、进程通信中间件。能力输出到钉钉集团。</w:t>
                  </w:r>
                </w:p>
                <w:p w14:paraId="0D6903DA" w14:textId="77777777" w:rsidR="000D4728" w:rsidRDefault="000D4728" w:rsidP="00261811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PolarVideo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GPUImage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，实现的能力模块封装。</w:t>
                  </w:r>
                </w:p>
                <w:p w14:paraId="10C56E55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性能建设：主要针对启动链路的优化。通过预加载处理，类比于</w:t>
                  </w:r>
                  <w:r>
                    <w:rPr>
                      <w:rFonts w:hint="eastAsia"/>
                      <w:kern w:val="2"/>
                    </w:rPr>
                    <w:t>h5</w:t>
                  </w:r>
                  <w:r>
                    <w:rPr>
                      <w:rFonts w:hint="eastAsia"/>
                      <w:kern w:val="2"/>
                    </w:rPr>
                    <w:t>技术启动提速</w:t>
                  </w:r>
                  <w:r>
                    <w:rPr>
                      <w:rFonts w:hint="eastAsia"/>
                      <w:kern w:val="2"/>
                    </w:rPr>
                    <w:t>30%</w:t>
                  </w:r>
                  <w:r>
                    <w:rPr>
                      <w:rFonts w:hint="eastAsia"/>
                      <w:kern w:val="2"/>
                    </w:rPr>
                    <w:t>。完成包括预请求、</w:t>
                  </w:r>
                  <w:r>
                    <w:rPr>
                      <w:rFonts w:hint="eastAsia"/>
                      <w:kern w:val="2"/>
                    </w:rPr>
                    <w:t>code cache</w:t>
                  </w:r>
                  <w:r>
                    <w:rPr>
                      <w:rFonts w:hint="eastAsia"/>
                      <w:kern w:val="2"/>
                    </w:rPr>
                    <w:t>、序列化等性能方案设计。技术方案正逐步推进、落地。</w:t>
                  </w:r>
                </w:p>
                <w:p w14:paraId="012665D6" w14:textId="77777777" w:rsidR="000D4728" w:rsidRDefault="000D4728" w:rsidP="003D167F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其它输出：专利一份，内部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ata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文档</w:t>
                  </w:r>
                  <w:r>
                    <w:rPr>
                      <w:rFonts w:hint="eastAsia"/>
                      <w:kern w:val="2"/>
                    </w:rPr>
                    <w:t>12</w:t>
                  </w:r>
                  <w:r>
                    <w:rPr>
                      <w:rFonts w:hint="eastAsia"/>
                      <w:kern w:val="2"/>
                    </w:rPr>
                    <w:t>篇。</w:t>
                  </w:r>
                </w:p>
                <w:p w14:paraId="391D63A3" w14:textId="77777777" w:rsidR="000D4728" w:rsidRPr="00BE52B9" w:rsidRDefault="000D4728">
                  <w:pPr>
                    <w:pStyle w:val="a5"/>
                    <w:spacing w:before="0" w:after="0" w:line="360" w:lineRule="auto"/>
                    <w:ind w:right="0"/>
                    <w:contextualSpacing/>
                    <w:rPr>
                      <w:rFonts w:ascii="宋体" w:hAnsi="宋体" w:cs="宋体"/>
                      <w:bCs/>
                      <w:color w:val="000000" w:themeColor="text1"/>
                      <w:spacing w:val="0"/>
                      <w:kern w:val="2"/>
                      <w:szCs w:val="24"/>
                      <w:lang w:bidi="ar-SA"/>
                    </w:rPr>
                  </w:pPr>
                </w:p>
              </w:txbxContent>
            </v:textbox>
          </v:shape>
        </w:pict>
      </w:r>
    </w:p>
    <w:p w14:paraId="58381636" w14:textId="77777777" w:rsidR="00EC4FE9" w:rsidRDefault="00EC4FE9"/>
    <w:p w14:paraId="7AB905C8" w14:textId="77777777" w:rsidR="00EC4FE9" w:rsidRDefault="00EC4FE9"/>
    <w:p w14:paraId="271FC6A3" w14:textId="77777777" w:rsidR="00EC4FE9" w:rsidRDefault="00EC4FE9"/>
    <w:p w14:paraId="09143429" w14:textId="77777777" w:rsidR="00EC4FE9" w:rsidRDefault="00EC4FE9"/>
    <w:p w14:paraId="6721AD4F" w14:textId="77777777" w:rsidR="00EC4FE9" w:rsidRDefault="00EC4FE9"/>
    <w:p w14:paraId="1202942E" w14:textId="77777777" w:rsidR="00EC4FE9" w:rsidRDefault="00EC4FE9"/>
    <w:p w14:paraId="07FB7272" w14:textId="77777777" w:rsidR="00EC4FE9" w:rsidRDefault="00EC4FE9"/>
    <w:p w14:paraId="546228B3" w14:textId="77777777" w:rsidR="00EC4FE9" w:rsidRDefault="00EC4FE9"/>
    <w:p w14:paraId="54C03816" w14:textId="77777777" w:rsidR="00EC4FE9" w:rsidRDefault="00AC0F24">
      <w:pPr>
        <w:tabs>
          <w:tab w:val="left" w:pos="2143"/>
        </w:tabs>
        <w:jc w:val="left"/>
      </w:pPr>
      <w:r>
        <w:rPr>
          <w:rFonts w:hint="eastAsia"/>
        </w:rPr>
        <w:tab/>
      </w:r>
    </w:p>
    <w:p w14:paraId="6D3494C2" w14:textId="77777777" w:rsidR="00EC4FE9" w:rsidRDefault="00EC4FE9"/>
    <w:p w14:paraId="153BBE7B" w14:textId="77777777" w:rsidR="00EC4FE9" w:rsidRDefault="00EC4FE9"/>
    <w:p w14:paraId="30072CA8" w14:textId="77777777" w:rsidR="00EC4FE9" w:rsidRDefault="00EC4FE9">
      <w:pPr>
        <w:jc w:val="right"/>
      </w:pPr>
    </w:p>
    <w:p w14:paraId="1E48F6CF" w14:textId="77777777" w:rsidR="00EC4FE9" w:rsidRDefault="00AC0F24">
      <w:pPr>
        <w:widowControl/>
        <w:jc w:val="left"/>
      </w:pPr>
      <w:r>
        <w:br w:type="page"/>
      </w:r>
    </w:p>
    <w:p w14:paraId="70312B81" w14:textId="77777777" w:rsidR="0054037F" w:rsidRDefault="00F8436C">
      <w:pPr>
        <w:ind w:right="420"/>
        <w:jc w:val="left"/>
      </w:pPr>
      <w:r>
        <w:rPr>
          <w:noProof/>
        </w:rPr>
        <w:lastRenderedPageBreak/>
        <w:pict w14:anchorId="2F1DBF33">
          <v:shape id="_x0000_s1033" type="#_x0000_t202" style="position:absolute;margin-left:-54pt;margin-top:7.8pt;width:516.3pt;height:693.2pt;z-index:25165926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>
              <w:txbxContent>
                <w:p w14:paraId="65CF2D6C" w14:textId="77777777" w:rsidR="000D4728" w:rsidRDefault="000D4728" w:rsidP="00CE1AF1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580E649F" w14:textId="77777777" w:rsidR="000D4728" w:rsidRDefault="000D4728" w:rsidP="00CE1AF1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2014.3-2016.2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腾讯课堂移动端</w:t>
                  </w:r>
                </w:p>
                <w:p w14:paraId="3B37002D" w14:textId="77777777" w:rsidR="000D4728" w:rsidRDefault="000D4728" w:rsidP="00E762D3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·</w:t>
                  </w:r>
                  <w:r>
                    <w:rPr>
                      <w:rFonts w:hint="eastAsia"/>
                      <w:kern w:val="2"/>
                    </w:rPr>
                    <w:tab/>
                  </w:r>
                  <w:r>
                    <w:rPr>
                      <w:rFonts w:hint="eastAsia"/>
                      <w:kern w:val="2"/>
                    </w:rPr>
                    <w:t>工作内容：腾讯课堂</w:t>
                  </w:r>
                  <w:proofErr w:type="spellStart"/>
                  <w:r>
                    <w:rPr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移动</w:t>
                  </w:r>
                  <w:r>
                    <w:rPr>
                      <w:kern w:val="2"/>
                    </w:rPr>
                    <w:t>App</w:t>
                  </w:r>
                  <w:r>
                    <w:rPr>
                      <w:rFonts w:hint="eastAsia"/>
                      <w:kern w:val="2"/>
                    </w:rPr>
                    <w:t>的技术架构、能力搭建、业务开发。</w:t>
                  </w:r>
                </w:p>
                <w:p w14:paraId="480EA513" w14:textId="77777777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技术输出：</w:t>
                  </w:r>
                </w:p>
                <w:p w14:paraId="74DFA4DD" w14:textId="77777777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Penguin</w:t>
                  </w:r>
                  <w:r>
                    <w:rPr>
                      <w:rFonts w:hint="eastAsia"/>
                      <w:kern w:val="2"/>
                    </w:rPr>
                    <w:t>：在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端很难调试移动的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。开发了一个打通手机与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调试</w:t>
                  </w:r>
                  <w:r>
                    <w:rPr>
                      <w:rFonts w:hint="eastAsia"/>
                      <w:kern w:val="2"/>
                    </w:rPr>
                    <w:t>UI</w:t>
                  </w:r>
                  <w:r>
                    <w:rPr>
                      <w:rFonts w:hint="eastAsia"/>
                      <w:kern w:val="2"/>
                    </w:rPr>
                    <w:t>的工具。可以在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上面查看界面层次、通过控件名称定位控件代码位置以及控件尺寸。</w:t>
                  </w:r>
                </w:p>
                <w:p w14:paraId="42C49FC1" w14:textId="77777777" w:rsidR="000D4728" w:rsidRDefault="000D4728" w:rsidP="002D1FC6">
                  <w:pPr>
                    <w:pStyle w:val="Default"/>
                    <w:numPr>
                      <w:ilvl w:val="1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proofErr w:type="spellStart"/>
                  <w:r>
                    <w:rPr>
                      <w:rFonts w:hint="eastAsia"/>
                      <w:kern w:val="2"/>
                    </w:rPr>
                    <w:t>LogViewer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工具：</w:t>
                  </w:r>
                  <w:r>
                    <w:rPr>
                      <w:rFonts w:hint="eastAsia"/>
                      <w:kern w:val="2"/>
                    </w:rPr>
                    <w:t>mac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windows</w:t>
                  </w:r>
                  <w:r>
                    <w:rPr>
                      <w:rFonts w:hint="eastAsia"/>
                      <w:kern w:val="2"/>
                    </w:rPr>
                    <w:t>上查看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系统</w:t>
                  </w:r>
                  <w:r>
                    <w:rPr>
                      <w:rFonts w:hint="eastAsia"/>
                      <w:kern w:val="2"/>
                    </w:rPr>
                    <w:t>log</w:t>
                  </w:r>
                  <w:r>
                    <w:rPr>
                      <w:rFonts w:hint="eastAsia"/>
                      <w:kern w:val="2"/>
                    </w:rPr>
                    <w:t>的能力，包括过滤关键字等匹配规则。</w:t>
                  </w:r>
                </w:p>
                <w:p w14:paraId="0C31977E" w14:textId="77777777" w:rsidR="000D4728" w:rsidRDefault="000D4728" w:rsidP="002D1FC6">
                  <w:pPr>
                    <w:pStyle w:val="Default"/>
                    <w:numPr>
                      <w:ilvl w:val="0"/>
                      <w:numId w:val="4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其它输出：专利</w:t>
                  </w:r>
                  <w:r>
                    <w:rPr>
                      <w:rFonts w:hint="eastAsia"/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篇</w:t>
                  </w:r>
                  <w:r>
                    <w:rPr>
                      <w:rFonts w:hint="eastAsia"/>
                      <w:kern w:val="2"/>
                    </w:rPr>
                    <w:t>(</w:t>
                  </w:r>
                  <w:r>
                    <w:rPr>
                      <w:rFonts w:hint="eastAsia"/>
                      <w:kern w:val="2"/>
                    </w:rPr>
                    <w:t>腾讯期间</w:t>
                  </w:r>
                  <w:r>
                    <w:rPr>
                      <w:rFonts w:hint="eastAsia"/>
                      <w:kern w:val="2"/>
                    </w:rPr>
                    <w:t>)</w:t>
                  </w:r>
                  <w:r>
                    <w:rPr>
                      <w:rFonts w:hint="eastAsia"/>
                      <w:kern w:val="2"/>
                    </w:rPr>
                    <w:t>、内部文档等。</w:t>
                  </w:r>
                </w:p>
                <w:p w14:paraId="658D7139" w14:textId="77777777" w:rsidR="000D4728" w:rsidRPr="0062706B" w:rsidRDefault="000D4728" w:rsidP="0062706B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 w:rsidRPr="0062706B"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工作经历-腾讯科技有限公司-即时通迅应用部</w:t>
                  </w:r>
                </w:p>
                <w:p w14:paraId="7E3D773D" w14:textId="77777777" w:rsidR="000D4728" w:rsidRDefault="000D4728" w:rsidP="009E2164">
                  <w:pPr>
                    <w:pStyle w:val="Default"/>
                    <w:tabs>
                      <w:tab w:val="left" w:pos="1985"/>
                      <w:tab w:val="left" w:pos="5529"/>
                    </w:tabs>
                    <w:spacing w:line="360" w:lineRule="auto"/>
                    <w:rPr>
                      <w:rFonts w:ascii="宋体" w:hAnsi="宋体" w:cs="宋体"/>
                      <w:b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>2012.6-2014.2</w:t>
                  </w:r>
                  <w:r>
                    <w:rPr>
                      <w:rFonts w:ascii="宋体" w:hAnsi="宋体" w:cs="宋体" w:hint="eastAsia"/>
                      <w:b/>
                      <w:color w:val="C00000"/>
                      <w:kern w:val="2"/>
                      <w:sz w:val="28"/>
                      <w:szCs w:val="28"/>
                    </w:rPr>
                    <w:tab/>
                    <w:t>PC端开发</w:t>
                  </w:r>
                </w:p>
                <w:p w14:paraId="17144FB5" w14:textId="77777777" w:rsidR="000D4728" w:rsidRDefault="000D4728" w:rsidP="009E2164">
                  <w:pPr>
                    <w:pStyle w:val="Default"/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·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ab/>
                    <w:t>工作内容：负责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QQ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业务的设计与开发。包括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聊天热词、游戏丰富态、广告模块、业务图标系统、兼其它业务如优惠卷、情侣</w:t>
                  </w:r>
                  <w:r w:rsidRPr="005767B0">
                    <w:rPr>
                      <w:rFonts w:ascii="宋体" w:hAnsi="宋体" w:cs="宋体"/>
                      <w:color w:val="auto"/>
                      <w:kern w:val="2"/>
                    </w:rPr>
                    <w:t>AIO</w:t>
                  </w:r>
                  <w:r w:rsidRPr="005767B0"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01427FA4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聊天热词：</w:t>
                  </w:r>
                  <w:r>
                    <w:rPr>
                      <w:rFonts w:hint="eastAsia"/>
                      <w:kern w:val="2"/>
                    </w:rPr>
                    <w:t>将聊天热词从三千的量级做到</w:t>
                  </w:r>
                  <w:r>
                    <w:rPr>
                      <w:kern w:val="2"/>
                    </w:rPr>
                    <w:t>10</w:t>
                  </w:r>
                  <w:r>
                    <w:rPr>
                      <w:rFonts w:hint="eastAsia"/>
                      <w:kern w:val="2"/>
                    </w:rPr>
                    <w:t>万的量级</w:t>
                  </w: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。</w:t>
                  </w:r>
                </w:p>
                <w:p w14:paraId="6F27627C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业务图标系统：实现了业务方无需跟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版本随时发布业务图标。</w:t>
                  </w:r>
                </w:p>
                <w:p w14:paraId="54FA19D2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ascii="宋体" w:hAnsi="宋体" w:cs="宋体" w:hint="eastAsia"/>
                      <w:color w:val="auto"/>
                      <w:kern w:val="2"/>
                    </w:rPr>
                    <w:t>广告：聊天窗口</w:t>
                  </w:r>
                  <w:r>
                    <w:rPr>
                      <w:rFonts w:hint="eastAsia"/>
                      <w:kern w:val="2"/>
                    </w:rPr>
                    <w:t>广告、群公告广告等，提前完成</w:t>
                  </w:r>
                  <w:r>
                    <w:rPr>
                      <w:kern w:val="2"/>
                    </w:rPr>
                    <w:t>2013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1.8</w:t>
                  </w:r>
                  <w:r>
                    <w:rPr>
                      <w:rFonts w:hint="eastAsia"/>
                      <w:kern w:val="2"/>
                    </w:rPr>
                    <w:t>亿的部门</w:t>
                  </w:r>
                  <w:r>
                    <w:rPr>
                      <w:kern w:val="2"/>
                    </w:rPr>
                    <w:t>KPI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9BD6C87" w14:textId="77777777" w:rsidR="000D4728" w:rsidRDefault="000D4728" w:rsidP="00CC74CF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rFonts w:ascii="宋体" w:hAnsi="宋体" w:cs="宋体"/>
                      <w:color w:val="auto"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游戏丰富态：在</w:t>
                  </w:r>
                  <w:r>
                    <w:rPr>
                      <w:kern w:val="2"/>
                    </w:rPr>
                    <w:t>QQ</w:t>
                  </w:r>
                  <w:r>
                    <w:rPr>
                      <w:rFonts w:hint="eastAsia"/>
                      <w:kern w:val="2"/>
                    </w:rPr>
                    <w:t>同步玩家游戏状态，达到无需跟版本发布游戏业务状态。</w:t>
                  </w:r>
                </w:p>
                <w:p w14:paraId="12F9255A" w14:textId="77777777" w:rsidR="000D4728" w:rsidRDefault="000D4728" w:rsidP="0062706B">
                  <w:pPr>
                    <w:pStyle w:val="Default"/>
                    <w:spacing w:line="360" w:lineRule="auto"/>
                    <w:rPr>
                      <w:color w:val="5B9BD5" w:themeColor="accent1"/>
                      <w:kern w:val="2"/>
                      <w:sz w:val="36"/>
                      <w:szCs w:val="36"/>
                    </w:rPr>
                  </w:pPr>
                  <w:r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职业</w:t>
                  </w:r>
                  <w:r w:rsidRPr="001D3D36">
                    <w:rPr>
                      <w:rFonts w:hint="eastAsia"/>
                      <w:color w:val="5B9BD5" w:themeColor="accent1"/>
                      <w:kern w:val="2"/>
                      <w:sz w:val="36"/>
                      <w:szCs w:val="36"/>
                    </w:rPr>
                    <w:t>技能</w:t>
                  </w:r>
                </w:p>
                <w:p w14:paraId="7B1AAAE9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 w:rsidRPr="002451E5">
                    <w:rPr>
                      <w:rFonts w:hint="eastAsia"/>
                      <w:color w:val="000000" w:themeColor="text1"/>
                      <w:kern w:val="2"/>
                    </w:rPr>
                    <w:t>跨平台开发能力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：基于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c++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完成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 &amp; 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的跨平台应用。</w:t>
                  </w:r>
                </w:p>
                <w:p w14:paraId="491B95D8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多技术栈：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win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ios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跨语言、跨端、跨平台的研发能力。</w:t>
                  </w:r>
                </w:p>
                <w:p w14:paraId="42505A35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端设计与架构能力。</w:t>
                  </w:r>
                </w:p>
                <w:p w14:paraId="1FA17BD2" w14:textId="77777777" w:rsidR="000D4728" w:rsidRPr="0011279F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端技术广度：包括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v8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引擎、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electron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flutter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color w:val="000000" w:themeColor="text1"/>
                      <w:kern w:val="2"/>
                    </w:rPr>
                    <w:t>sdwebimage</w:t>
                  </w:r>
                  <w:proofErr w:type="spellEnd"/>
                  <w:r>
                    <w:rPr>
                      <w:rFonts w:hint="eastAsia"/>
                      <w:color w:val="000000" w:themeColor="text1"/>
                      <w:kern w:val="2"/>
                    </w:rPr>
                    <w:t>等一些开源项目。</w:t>
                  </w:r>
                </w:p>
                <w:p w14:paraId="1117F598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能力：担任包括桌面端小程序、移动直播、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Mac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旺旺和千牛、腾讯课堂等多个项目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PM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。</w:t>
                  </w:r>
                </w:p>
                <w:p w14:paraId="5F357493" w14:textId="77777777" w:rsidR="000D4728" w:rsidRDefault="000D4728" w:rsidP="0011279F">
                  <w:pPr>
                    <w:pStyle w:val="Default"/>
                    <w:numPr>
                      <w:ilvl w:val="0"/>
                      <w:numId w:val="5"/>
                    </w:numPr>
                    <w:spacing w:line="360" w:lineRule="auto"/>
                    <w:rPr>
                      <w:color w:val="000000" w:themeColor="text1"/>
                      <w:kern w:val="2"/>
                    </w:rPr>
                  </w:pPr>
                  <w:r>
                    <w:rPr>
                      <w:rFonts w:hint="eastAsia"/>
                      <w:color w:val="000000" w:themeColor="text1"/>
                      <w:kern w:val="2"/>
                    </w:rPr>
                    <w:t>其它技术：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python</w:t>
                  </w:r>
                  <w:r>
                    <w:rPr>
                      <w:rFonts w:hint="eastAsia"/>
                      <w:color w:val="000000" w:themeColor="text1"/>
                      <w:kern w:val="2"/>
                    </w:rPr>
                    <w:t>搞一些脚本工具；基本的前端调试技术；桌面端工具等。</w:t>
                  </w:r>
                </w:p>
                <w:p w14:paraId="20C619A0" w14:textId="77777777" w:rsidR="000D4728" w:rsidRPr="008F2548" w:rsidRDefault="008F2548" w:rsidP="008F2548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绩效考核</w:t>
                  </w:r>
                </w:p>
              </w:txbxContent>
            </v:textbox>
          </v:shape>
        </w:pict>
      </w:r>
    </w:p>
    <w:p w14:paraId="295ED892" w14:textId="77777777" w:rsidR="0054037F" w:rsidRDefault="0054037F">
      <w:pPr>
        <w:widowControl/>
        <w:jc w:val="left"/>
      </w:pPr>
      <w:r>
        <w:br w:type="page"/>
      </w:r>
    </w:p>
    <w:p w14:paraId="36A71150" w14:textId="77777777" w:rsidR="008C67E0" w:rsidRPr="008C67E0" w:rsidRDefault="00F8436C" w:rsidP="008C67E0">
      <w:pPr>
        <w:ind w:right="420"/>
        <w:jc w:val="left"/>
        <w:rPr>
          <w:noProof/>
        </w:rPr>
      </w:pPr>
      <w:r>
        <w:rPr>
          <w:noProof/>
        </w:rPr>
        <w:lastRenderedPageBreak/>
        <w:pict w14:anchorId="233CD78E">
          <v:shape id="_x0000_s1041" type="#_x0000_t202" style="position:absolute;margin-left:-45pt;margin-top:15.6pt;width:7in;height:709.8pt;z-index:251662336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1">
              <w:txbxContent>
                <w:p w14:paraId="0D3FF2D1" w14:textId="77777777" w:rsid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大学期间：</w:t>
                  </w:r>
                  <w:proofErr w:type="spellStart"/>
                  <w:r>
                    <w:rPr>
                      <w:kern w:val="2"/>
                    </w:rPr>
                    <w:t>acm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三等奖、机器人足球</w:t>
                  </w:r>
                  <w:r>
                    <w:rPr>
                      <w:rFonts w:hint="eastAsia"/>
                      <w:kern w:val="2"/>
                    </w:rPr>
                    <w:t>11</w:t>
                  </w:r>
                  <w:r>
                    <w:rPr>
                      <w:kern w:val="2"/>
                    </w:rPr>
                    <w:t>v11</w:t>
                  </w:r>
                  <w:r>
                    <w:rPr>
                      <w:rFonts w:hint="eastAsia"/>
                      <w:kern w:val="2"/>
                    </w:rPr>
                    <w:t>一等奖、机器人足球</w:t>
                  </w:r>
                  <w:r>
                    <w:rPr>
                      <w:rFonts w:hint="eastAsia"/>
                      <w:kern w:val="2"/>
                    </w:rPr>
                    <w:t>5v</w:t>
                  </w:r>
                  <w:r>
                    <w:rPr>
                      <w:kern w:val="2"/>
                    </w:rPr>
                    <w:t>5</w:t>
                  </w:r>
                  <w:r>
                    <w:rPr>
                      <w:rFonts w:hint="eastAsia"/>
                      <w:kern w:val="2"/>
                    </w:rPr>
                    <w:t>二等奖、视觉机器人三等奖。</w:t>
                  </w:r>
                </w:p>
                <w:p w14:paraId="6952FD09" w14:textId="77777777" w:rsidR="00B56E58" w:rsidRPr="00B56E58" w:rsidRDefault="00B56E58" w:rsidP="00B56E58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腾讯期间：“业务个人绩效突破”奖、“</w:t>
                  </w:r>
                  <w:r w:rsidRPr="00B56E58">
                    <w:rPr>
                      <w:rFonts w:hint="eastAsia"/>
                      <w:kern w:val="2"/>
                    </w:rPr>
                    <w:t>GM</w:t>
                  </w:r>
                  <w:r w:rsidRPr="00B56E58">
                    <w:rPr>
                      <w:rFonts w:hint="eastAsia"/>
                      <w:kern w:val="2"/>
                    </w:rPr>
                    <w:t>闪电个人奖”、腾讯“</w:t>
                  </w:r>
                  <w:r w:rsidRPr="00B56E58">
                    <w:rPr>
                      <w:rFonts w:hint="eastAsia"/>
                      <w:kern w:val="2"/>
                    </w:rPr>
                    <w:t>4</w:t>
                  </w:r>
                  <w:r w:rsidRPr="00B56E58">
                    <w:rPr>
                      <w:rFonts w:hint="eastAsia"/>
                      <w:kern w:val="2"/>
                    </w:rPr>
                    <w:t>星员工称号”。</w:t>
                  </w:r>
                </w:p>
                <w:p w14:paraId="2FC23C8E" w14:textId="77777777" w:rsidR="00B56E58" w:rsidRDefault="00B56E58" w:rsidP="00FD2FBD">
                  <w:pPr>
                    <w:pStyle w:val="Default"/>
                    <w:numPr>
                      <w:ilvl w:val="0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 w:rsidRPr="00B56E58">
                    <w:rPr>
                      <w:rFonts w:hint="eastAsia"/>
                      <w:kern w:val="2"/>
                    </w:rPr>
                    <w:t>阿里期间：</w:t>
                  </w:r>
                </w:p>
                <w:p w14:paraId="4999D7D8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实习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2DFA6584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2016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；“</w:t>
                  </w: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财年最佳创新奖”。</w:t>
                  </w:r>
                </w:p>
                <w:p w14:paraId="7A154FF1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2017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EA8CC56" w14:textId="77777777" w:rsidR="000D4728" w:rsidRDefault="000D4728" w:rsidP="00FD2FBD">
                  <w:pPr>
                    <w:pStyle w:val="Default"/>
                    <w:numPr>
                      <w:ilvl w:val="1"/>
                      <w:numId w:val="1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2018</w:t>
                  </w:r>
                  <w:r>
                    <w:rPr>
                      <w:rFonts w:hint="eastAsia"/>
                      <w:kern w:val="2"/>
                    </w:rPr>
                    <w:t>年</w:t>
                  </w:r>
                  <w:r>
                    <w:rPr>
                      <w:rFonts w:hint="eastAsia"/>
                      <w:kern w:val="2"/>
                    </w:rPr>
                    <w:t>s1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3.5</w:t>
                  </w:r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s2</w:t>
                  </w:r>
                  <w:r>
                    <w:rPr>
                      <w:rFonts w:hint="eastAsia"/>
                      <w:kern w:val="2"/>
                    </w:rPr>
                    <w:t>绩效</w:t>
                  </w:r>
                  <w:r>
                    <w:rPr>
                      <w:rFonts w:hint="eastAsia"/>
                      <w:kern w:val="2"/>
                    </w:rPr>
                    <w:t>3.75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4CB3B56A" w14:textId="77777777" w:rsidR="00CA61F2" w:rsidRDefault="00CA61F2" w:rsidP="00F4723F">
                  <w:pPr>
                    <w:rPr>
                      <w:rFonts w:ascii="宋体" w:hAnsi="宋体" w:cs="宋体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自我评价</w:t>
                  </w:r>
                </w:p>
                <w:p w14:paraId="254389DD" w14:textId="77777777" w:rsidR="00CA61F2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项目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P</w:t>
                  </w:r>
                  <w:r w:rsidRPr="00D00925">
                    <w:rPr>
                      <w:color w:val="000000"/>
                      <w:sz w:val="24"/>
                      <w:szCs w:val="24"/>
                    </w:rPr>
                    <w:t>M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能力</w:t>
                  </w:r>
                  <w:r w:rsidR="00AE4BE0">
                    <w:rPr>
                      <w:rFonts w:hint="eastAsia"/>
                      <w:color w:val="000000"/>
                      <w:sz w:val="24"/>
                      <w:szCs w:val="24"/>
                    </w:rPr>
                    <w:t>与任务完成度高</w:t>
                  </w: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：能有全局视角分析项目，细化任务。同时完成项目规划、任务分配与资源盘点。</w:t>
                  </w:r>
                </w:p>
                <w:p w14:paraId="2B0C9B68" w14:textId="77777777" w:rsidR="00B52F1B" w:rsidRPr="00D00925" w:rsidRDefault="00B52F1B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/>
                      <w:color w:val="000000"/>
                      <w:sz w:val="24"/>
                      <w:szCs w:val="24"/>
                    </w:rPr>
                    <w:t>端技术的深度与广度。</w:t>
                  </w:r>
                </w:p>
                <w:p w14:paraId="1DB2C07F" w14:textId="77777777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高效学习能力：多次负责技术的调研工作，多技术栈上手快，任务完成度高。</w:t>
                  </w:r>
                </w:p>
                <w:p w14:paraId="6D8F8833" w14:textId="77777777" w:rsidR="00C839B4" w:rsidRPr="00D00925" w:rsidRDefault="00C839B4" w:rsidP="00D00925">
                  <w:pPr>
                    <w:pStyle w:val="a6"/>
                    <w:numPr>
                      <w:ilvl w:val="0"/>
                      <w:numId w:val="7"/>
                    </w:numPr>
                    <w:ind w:firstLineChars="0"/>
                    <w:rPr>
                      <w:color w:val="000000"/>
                      <w:sz w:val="24"/>
                      <w:szCs w:val="24"/>
                    </w:rPr>
                  </w:pPr>
                  <w:r w:rsidRPr="00D00925">
                    <w:rPr>
                      <w:rFonts w:hint="eastAsia"/>
                      <w:color w:val="000000"/>
                      <w:sz w:val="24"/>
                      <w:szCs w:val="24"/>
                    </w:rPr>
                    <w:t>技术的自我驱动：学习优秀的开源代码，关注业界技术。扩宽与加深技术广度与深度。</w:t>
                  </w:r>
                </w:p>
                <w:p w14:paraId="3668F1FB" w14:textId="77777777" w:rsidR="00C839B4" w:rsidRPr="00C839B4" w:rsidRDefault="00C839B4" w:rsidP="00F4723F">
                  <w:pPr>
                    <w:rPr>
                      <w:color w:val="000000"/>
                      <w:sz w:val="24"/>
                      <w:szCs w:val="24"/>
                    </w:rPr>
                  </w:pPr>
                </w:p>
                <w:p w14:paraId="731801EC" w14:textId="77777777" w:rsidR="00F4723F" w:rsidRPr="002007FF" w:rsidRDefault="00F4723F" w:rsidP="00F4723F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color w:val="2E74B5" w:themeColor="accent1" w:themeShade="BF"/>
                      <w:sz w:val="30"/>
                      <w:szCs w:val="30"/>
                    </w:rPr>
                    <w:t>服务端技术</w:t>
                  </w:r>
                </w:p>
                <w:p w14:paraId="7B0EAF78" w14:textId="77777777" w:rsidR="00AF333B" w:rsidRPr="00F07A4B" w:rsidRDefault="00AF333B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为什么转服务端</w:t>
                  </w:r>
                </w:p>
                <w:p w14:paraId="7D6E8ECB" w14:textId="77777777" w:rsidR="004564DD" w:rsidRDefault="00C85F02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 w:rsidRPr="00C85F02">
                    <w:rPr>
                      <w:rFonts w:hint="eastAsia"/>
                      <w:kern w:val="2"/>
                    </w:rPr>
                    <w:t>一开始</w:t>
                  </w:r>
                  <w:r w:rsidR="003F3B71">
                    <w:rPr>
                      <w:rFonts w:hint="eastAsia"/>
                      <w:kern w:val="2"/>
                    </w:rPr>
                    <w:t>因为家在成都、服务端有更多的就业选择</w:t>
                  </w:r>
                  <w:r w:rsidR="00AA4F0D">
                    <w:rPr>
                      <w:rFonts w:hint="eastAsia"/>
                      <w:kern w:val="2"/>
                    </w:rPr>
                    <w:t>，同时希望成为全栈工程师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1568F9DC" w14:textId="77777777" w:rsidR="00C85F02" w:rsidRPr="00C85F02" w:rsidRDefault="00AA4F0D" w:rsidP="004564DD">
                  <w:pPr>
                    <w:pStyle w:val="Default"/>
                    <w:spacing w:line="360" w:lineRule="auto"/>
                    <w:ind w:firstLineChars="200" w:firstLine="480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再后来发现服务端有很多吸引我的地方。服务端有很多的优秀架构设计，服务端有很多优秀的代码设计。服务端更关注服务，提供高可用的服务设计。</w:t>
                  </w:r>
                  <w:r w:rsidR="003C2527">
                    <w:rPr>
                      <w:rFonts w:hint="eastAsia"/>
                      <w:kern w:val="2"/>
                    </w:rPr>
                    <w:t>服务端可以提供更多的能力与服务</w:t>
                  </w:r>
                  <w:r w:rsidR="003C2527">
                    <w:rPr>
                      <w:kern w:val="2"/>
                    </w:rPr>
                    <w:t>……</w:t>
                  </w:r>
                </w:p>
                <w:p w14:paraId="774626FD" w14:textId="77777777" w:rsidR="00A0558F" w:rsidRPr="00D961D8" w:rsidRDefault="00A055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</w:p>
                <w:p w14:paraId="5952AF58" w14:textId="77777777" w:rsidR="00AF333B" w:rsidRPr="00F07A4B" w:rsidRDefault="00485F8F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  <w:sz w:val="28"/>
                      <w:szCs w:val="28"/>
                    </w:rPr>
                  </w:pPr>
                  <w:r w:rsidRPr="00F07A4B">
                    <w:rPr>
                      <w:rFonts w:hint="eastAsia"/>
                      <w:b/>
                      <w:bCs/>
                      <w:kern w:val="2"/>
                      <w:sz w:val="28"/>
                      <w:szCs w:val="28"/>
                    </w:rPr>
                    <w:t>服务端技术之路</w:t>
                  </w:r>
                </w:p>
                <w:p w14:paraId="541DB17D" w14:textId="77777777" w:rsidR="00936DC4" w:rsidRDefault="00267911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学习历程：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(</w:t>
                  </w:r>
                  <w:r w:rsidR="00F95A8F">
                    <w:rPr>
                      <w:rFonts w:hint="eastAsia"/>
                      <w:b/>
                      <w:bCs/>
                      <w:kern w:val="2"/>
                    </w:rPr>
                    <w:t>待</w:t>
                  </w:r>
                  <w:r w:rsidR="002F4772">
                    <w:rPr>
                      <w:rFonts w:hint="eastAsia"/>
                      <w:b/>
                      <w:bCs/>
                      <w:kern w:val="2"/>
                    </w:rPr>
                    <w:t>加强</w:t>
                  </w:r>
                  <w:r w:rsidR="002F4772">
                    <w:rPr>
                      <w:b/>
                      <w:bCs/>
                      <w:kern w:val="2"/>
                    </w:rPr>
                    <w:t>)</w:t>
                  </w:r>
                </w:p>
                <w:p w14:paraId="122EDF2E" w14:textId="77777777" w:rsidR="00793831" w:rsidRPr="00936DC4" w:rsidRDefault="00267911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936DC4">
                    <w:rPr>
                      <w:rFonts w:hint="eastAsia"/>
                      <w:kern w:val="2"/>
                    </w:rPr>
                    <w:t>全局框架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技术栈</w:t>
                  </w:r>
                  <w:r w:rsidR="00D52E7C">
                    <w:rPr>
                      <w:rFonts w:hint="eastAsia"/>
                      <w:kern w:val="2"/>
                    </w:rPr>
                    <w:t>学习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技术广度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Pr="00936DC4">
                    <w:rPr>
                      <w:rFonts w:hint="eastAsia"/>
                      <w:kern w:val="2"/>
                    </w:rPr>
                    <w:t>-</w:t>
                  </w:r>
                  <w:r w:rsidRPr="00936DC4">
                    <w:rPr>
                      <w:kern w:val="2"/>
                    </w:rPr>
                    <w:t>&gt;</w:t>
                  </w:r>
                  <w:r w:rsidR="00B139A6">
                    <w:rPr>
                      <w:kern w:val="2"/>
                    </w:rPr>
                    <w:t>(</w:t>
                  </w:r>
                  <w:r w:rsidRPr="00936DC4">
                    <w:rPr>
                      <w:rFonts w:hint="eastAsia"/>
                      <w:kern w:val="2"/>
                    </w:rPr>
                    <w:t>技术深度</w:t>
                  </w:r>
                  <w:r w:rsidR="00B139A6">
                    <w:rPr>
                      <w:rFonts w:hint="eastAsia"/>
                      <w:kern w:val="2"/>
                    </w:rPr>
                    <w:t>)</w:t>
                  </w:r>
                  <w:r w:rsidR="005A080A">
                    <w:rPr>
                      <w:rFonts w:hint="eastAsia"/>
                      <w:kern w:val="2"/>
                    </w:rPr>
                    <w:t>-&gt;</w:t>
                  </w:r>
                  <w:r w:rsidR="005A080A">
                    <w:rPr>
                      <w:rFonts w:hint="eastAsia"/>
                      <w:kern w:val="2"/>
                    </w:rPr>
                    <w:t>重点问题</w:t>
                  </w:r>
                  <w:r w:rsidRPr="00936DC4">
                    <w:rPr>
                      <w:rFonts w:hint="eastAsia"/>
                      <w:kern w:val="2"/>
                    </w:rPr>
                    <w:t>-&gt;</w:t>
                  </w:r>
                  <w:r w:rsidR="00E16F13">
                    <w:rPr>
                      <w:kern w:val="2"/>
                    </w:rPr>
                    <w:t>(</w:t>
                  </w:r>
                  <w:r w:rsidR="006B497A" w:rsidRPr="00936DC4">
                    <w:rPr>
                      <w:rFonts w:hint="eastAsia"/>
                      <w:kern w:val="2"/>
                    </w:rPr>
                    <w:t>框架设计</w:t>
                  </w:r>
                  <w:r w:rsidR="00E16F13">
                    <w:rPr>
                      <w:rFonts w:hint="eastAsia"/>
                      <w:kern w:val="2"/>
                    </w:rPr>
                    <w:t>)</w:t>
                  </w:r>
                  <w:r w:rsidR="006B497A" w:rsidRPr="00936DC4">
                    <w:rPr>
                      <w:rFonts w:hint="eastAsia"/>
                      <w:kern w:val="2"/>
                    </w:rPr>
                    <w:t>-&gt;</w:t>
                  </w:r>
                  <w:r w:rsidRPr="00936DC4">
                    <w:rPr>
                      <w:rFonts w:hint="eastAsia"/>
                      <w:kern w:val="2"/>
                    </w:rPr>
                    <w:t>高可用</w:t>
                  </w:r>
                  <w:r w:rsidR="006B497A" w:rsidRPr="00936DC4">
                    <w:rPr>
                      <w:rFonts w:hint="eastAsia"/>
                      <w:kern w:val="2"/>
                    </w:rPr>
                    <w:t>设计</w:t>
                  </w:r>
                  <w:r w:rsidR="007878E1" w:rsidRPr="00936DC4">
                    <w:rPr>
                      <w:rFonts w:hint="eastAsia"/>
                      <w:kern w:val="2"/>
                    </w:rPr>
                    <w:t>-</w:t>
                  </w:r>
                  <w:r w:rsidR="007878E1" w:rsidRPr="00936DC4">
                    <w:rPr>
                      <w:kern w:val="2"/>
                    </w:rPr>
                    <w:t>&gt;</w:t>
                  </w:r>
                  <w:r w:rsidR="002F4772">
                    <w:rPr>
                      <w:kern w:val="2"/>
                    </w:rPr>
                    <w:t>(</w:t>
                  </w:r>
                  <w:r w:rsidR="007878E1" w:rsidRPr="00936DC4">
                    <w:rPr>
                      <w:rFonts w:hint="eastAsia"/>
                      <w:kern w:val="2"/>
                    </w:rPr>
                    <w:t>专项领域</w:t>
                  </w:r>
                  <w:r w:rsidR="002F4772">
                    <w:rPr>
                      <w:rFonts w:hint="eastAsia"/>
                      <w:kern w:val="2"/>
                    </w:rPr>
                    <w:t>)</w:t>
                  </w:r>
                </w:p>
                <w:p w14:paraId="2B34A83A" w14:textId="77777777" w:rsidR="00C1076A" w:rsidRPr="002F4772" w:rsidRDefault="00C1076A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</w:p>
                <w:p w14:paraId="1E267B9C" w14:textId="77777777" w:rsidR="00936DC4" w:rsidRDefault="00936DC4" w:rsidP="008C67E0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b/>
                      <w:bCs/>
                      <w:kern w:val="2"/>
                    </w:rPr>
                    <w:t>全局框架：</w:t>
                  </w:r>
                </w:p>
                <w:p w14:paraId="4560CE89" w14:textId="77777777" w:rsidR="00C1076A" w:rsidRDefault="00C1076A" w:rsidP="008C67E0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</w:txbxContent>
            </v:textbox>
          </v:shape>
        </w:pict>
      </w:r>
    </w:p>
    <w:p w14:paraId="424FED59" w14:textId="77777777" w:rsidR="00F408B5" w:rsidRDefault="00F408B5" w:rsidP="00F408B5">
      <w:r>
        <w:rPr>
          <w:rFonts w:hint="eastAsia"/>
        </w:rPr>
        <w:t>`</w:t>
      </w:r>
    </w:p>
    <w:p w14:paraId="0F514D85" w14:textId="77777777" w:rsidR="00B77883" w:rsidRDefault="00B77883" w:rsidP="008C67E0">
      <w:pPr>
        <w:ind w:right="420"/>
        <w:jc w:val="left"/>
      </w:pPr>
    </w:p>
    <w:p w14:paraId="3D17A728" w14:textId="77777777" w:rsidR="00B77883" w:rsidRDefault="00B77883" w:rsidP="008C67E0">
      <w:pPr>
        <w:ind w:right="420"/>
        <w:jc w:val="left"/>
      </w:pPr>
    </w:p>
    <w:p w14:paraId="4F747A14" w14:textId="77777777" w:rsidR="00B77883" w:rsidRDefault="00B77883" w:rsidP="008C67E0">
      <w:pPr>
        <w:ind w:right="420"/>
        <w:jc w:val="left"/>
      </w:pPr>
    </w:p>
    <w:p w14:paraId="427C3538" w14:textId="77777777" w:rsidR="00B77883" w:rsidRDefault="00B77883" w:rsidP="008C67E0">
      <w:pPr>
        <w:ind w:right="420"/>
        <w:jc w:val="left"/>
      </w:pPr>
    </w:p>
    <w:p w14:paraId="32128B06" w14:textId="77777777" w:rsidR="00B77883" w:rsidRDefault="00B77883" w:rsidP="008C67E0">
      <w:pPr>
        <w:ind w:right="420"/>
        <w:jc w:val="left"/>
      </w:pPr>
    </w:p>
    <w:p w14:paraId="0C6C2B51" w14:textId="77777777" w:rsidR="00B77883" w:rsidRDefault="00B77883" w:rsidP="008C67E0">
      <w:pPr>
        <w:ind w:right="420"/>
        <w:jc w:val="left"/>
      </w:pPr>
    </w:p>
    <w:p w14:paraId="2CC67681" w14:textId="77777777" w:rsidR="00B77883" w:rsidRDefault="00B77883" w:rsidP="008C67E0">
      <w:pPr>
        <w:ind w:right="420"/>
        <w:jc w:val="left"/>
      </w:pPr>
    </w:p>
    <w:p w14:paraId="54BCEF8E" w14:textId="77777777" w:rsidR="00B77883" w:rsidRDefault="00B77883" w:rsidP="008C67E0">
      <w:pPr>
        <w:ind w:right="420"/>
        <w:jc w:val="left"/>
      </w:pPr>
    </w:p>
    <w:p w14:paraId="6F3EF95E" w14:textId="77777777" w:rsidR="00B77883" w:rsidRDefault="00B77883" w:rsidP="008C67E0">
      <w:pPr>
        <w:ind w:right="420"/>
        <w:jc w:val="left"/>
      </w:pPr>
    </w:p>
    <w:p w14:paraId="5DF182BC" w14:textId="77777777" w:rsidR="00B77883" w:rsidRDefault="00B77883" w:rsidP="008C67E0">
      <w:pPr>
        <w:ind w:right="420"/>
        <w:jc w:val="left"/>
      </w:pPr>
    </w:p>
    <w:p w14:paraId="15313C3E" w14:textId="77777777" w:rsidR="00B77883" w:rsidRDefault="00B77883" w:rsidP="008C67E0">
      <w:pPr>
        <w:ind w:right="420"/>
        <w:jc w:val="left"/>
      </w:pPr>
    </w:p>
    <w:p w14:paraId="1CE0D71D" w14:textId="77777777" w:rsidR="00B77883" w:rsidRDefault="00B77883" w:rsidP="008C67E0">
      <w:pPr>
        <w:ind w:right="420"/>
        <w:jc w:val="left"/>
      </w:pPr>
    </w:p>
    <w:p w14:paraId="78A93D09" w14:textId="77777777" w:rsidR="00B77883" w:rsidRDefault="00B77883" w:rsidP="008C67E0">
      <w:pPr>
        <w:ind w:right="420"/>
        <w:jc w:val="left"/>
      </w:pPr>
    </w:p>
    <w:p w14:paraId="0F9789BE" w14:textId="77777777" w:rsidR="00B77883" w:rsidRDefault="00B77883" w:rsidP="008C67E0">
      <w:pPr>
        <w:ind w:right="420"/>
        <w:jc w:val="left"/>
      </w:pPr>
    </w:p>
    <w:p w14:paraId="438C0116" w14:textId="77777777" w:rsidR="00B77883" w:rsidRDefault="00B77883" w:rsidP="008C67E0">
      <w:pPr>
        <w:ind w:right="420"/>
        <w:jc w:val="left"/>
      </w:pPr>
    </w:p>
    <w:p w14:paraId="6D127245" w14:textId="77777777" w:rsidR="00B77883" w:rsidRDefault="00B77883" w:rsidP="008C67E0">
      <w:pPr>
        <w:ind w:right="420"/>
        <w:jc w:val="left"/>
      </w:pPr>
    </w:p>
    <w:p w14:paraId="77B6B3A1" w14:textId="77777777" w:rsidR="00B77883" w:rsidRDefault="00B77883" w:rsidP="008C67E0">
      <w:pPr>
        <w:ind w:right="420"/>
        <w:jc w:val="left"/>
      </w:pPr>
    </w:p>
    <w:p w14:paraId="37161D5A" w14:textId="77777777" w:rsidR="00B77883" w:rsidRDefault="00B77883" w:rsidP="008C67E0">
      <w:pPr>
        <w:ind w:right="420"/>
        <w:jc w:val="left"/>
      </w:pPr>
    </w:p>
    <w:p w14:paraId="6670D4E4" w14:textId="77777777" w:rsidR="00B77883" w:rsidRDefault="00B77883" w:rsidP="008C67E0">
      <w:pPr>
        <w:ind w:right="420"/>
        <w:jc w:val="left"/>
      </w:pPr>
    </w:p>
    <w:p w14:paraId="11A42ECF" w14:textId="77777777" w:rsidR="00B77883" w:rsidRDefault="00B77883" w:rsidP="008C67E0">
      <w:pPr>
        <w:ind w:right="420"/>
        <w:jc w:val="left"/>
      </w:pPr>
    </w:p>
    <w:p w14:paraId="62A477F7" w14:textId="77777777" w:rsidR="00B77883" w:rsidRDefault="00B77883" w:rsidP="008C67E0">
      <w:pPr>
        <w:ind w:right="420"/>
        <w:jc w:val="left"/>
      </w:pPr>
    </w:p>
    <w:p w14:paraId="5A9B247B" w14:textId="77777777" w:rsidR="00B77883" w:rsidRDefault="00B77883" w:rsidP="008C67E0">
      <w:pPr>
        <w:ind w:right="420"/>
        <w:jc w:val="left"/>
      </w:pPr>
    </w:p>
    <w:p w14:paraId="0CD37627" w14:textId="77777777" w:rsidR="00B77883" w:rsidRDefault="00B77883" w:rsidP="008C67E0">
      <w:pPr>
        <w:ind w:right="420"/>
        <w:jc w:val="left"/>
      </w:pPr>
    </w:p>
    <w:p w14:paraId="27686620" w14:textId="77777777" w:rsidR="00B77883" w:rsidRDefault="00B77883" w:rsidP="008C67E0">
      <w:pPr>
        <w:ind w:right="420"/>
        <w:jc w:val="left"/>
      </w:pPr>
    </w:p>
    <w:p w14:paraId="6B2296B0" w14:textId="77777777" w:rsidR="00B77883" w:rsidRDefault="00B77883" w:rsidP="008C67E0">
      <w:pPr>
        <w:ind w:right="420"/>
        <w:jc w:val="left"/>
      </w:pPr>
    </w:p>
    <w:p w14:paraId="28FBDF91" w14:textId="77777777" w:rsidR="00B77883" w:rsidRDefault="00B77883" w:rsidP="008C67E0">
      <w:pPr>
        <w:ind w:right="420"/>
        <w:jc w:val="left"/>
      </w:pPr>
    </w:p>
    <w:p w14:paraId="61BC7A71" w14:textId="77777777" w:rsidR="00B77883" w:rsidRDefault="00B77883" w:rsidP="008C67E0">
      <w:pPr>
        <w:ind w:right="420"/>
        <w:jc w:val="left"/>
      </w:pPr>
    </w:p>
    <w:p w14:paraId="16B226CE" w14:textId="77777777" w:rsidR="00B77883" w:rsidRDefault="00B77883" w:rsidP="008C67E0">
      <w:pPr>
        <w:ind w:right="420"/>
        <w:jc w:val="left"/>
      </w:pPr>
    </w:p>
    <w:p w14:paraId="4B8779F0" w14:textId="77777777" w:rsidR="00B77883" w:rsidRDefault="00B77883" w:rsidP="008C67E0">
      <w:pPr>
        <w:ind w:right="420"/>
        <w:jc w:val="left"/>
      </w:pPr>
    </w:p>
    <w:p w14:paraId="275DC282" w14:textId="77777777" w:rsidR="00B77883" w:rsidRDefault="00B77883" w:rsidP="008C67E0">
      <w:pPr>
        <w:ind w:right="420"/>
        <w:jc w:val="left"/>
      </w:pPr>
    </w:p>
    <w:p w14:paraId="52FBB24B" w14:textId="77777777" w:rsidR="00B77883" w:rsidRDefault="00B77883" w:rsidP="008C67E0">
      <w:pPr>
        <w:ind w:right="420"/>
        <w:jc w:val="left"/>
      </w:pPr>
    </w:p>
    <w:p w14:paraId="1CF3C283" w14:textId="77777777" w:rsidR="00B77883" w:rsidRDefault="00B77883" w:rsidP="008C67E0">
      <w:pPr>
        <w:ind w:right="420"/>
        <w:jc w:val="left"/>
      </w:pPr>
    </w:p>
    <w:p w14:paraId="4E79D835" w14:textId="77777777" w:rsidR="00B77883" w:rsidRDefault="00B77883" w:rsidP="008C67E0">
      <w:pPr>
        <w:ind w:right="420"/>
        <w:jc w:val="left"/>
      </w:pPr>
    </w:p>
    <w:p w14:paraId="33684112" w14:textId="77777777" w:rsidR="00B77883" w:rsidRDefault="00B77883" w:rsidP="008C67E0">
      <w:pPr>
        <w:ind w:right="420"/>
        <w:jc w:val="left"/>
      </w:pPr>
    </w:p>
    <w:p w14:paraId="419524E2" w14:textId="77777777" w:rsidR="00B77883" w:rsidRDefault="00B77883" w:rsidP="008C67E0">
      <w:pPr>
        <w:ind w:right="420"/>
        <w:jc w:val="left"/>
      </w:pPr>
    </w:p>
    <w:p w14:paraId="11B4C7AC" w14:textId="77777777" w:rsidR="00B77883" w:rsidRDefault="00B77883" w:rsidP="008C67E0">
      <w:pPr>
        <w:ind w:right="420"/>
        <w:jc w:val="left"/>
      </w:pPr>
    </w:p>
    <w:p w14:paraId="5F5CD598" w14:textId="77777777" w:rsidR="00B77883" w:rsidRDefault="00B77883" w:rsidP="008C67E0">
      <w:pPr>
        <w:ind w:right="420"/>
        <w:jc w:val="left"/>
      </w:pPr>
    </w:p>
    <w:p w14:paraId="077B0655" w14:textId="77777777" w:rsidR="00B77883" w:rsidRDefault="00B77883" w:rsidP="008C67E0">
      <w:pPr>
        <w:ind w:right="420"/>
        <w:jc w:val="left"/>
      </w:pPr>
    </w:p>
    <w:p w14:paraId="15AEA3C1" w14:textId="77777777" w:rsidR="00C1076A" w:rsidRDefault="00C1076A" w:rsidP="008C67E0">
      <w:pPr>
        <w:ind w:right="420"/>
        <w:jc w:val="left"/>
      </w:pPr>
    </w:p>
    <w:p w14:paraId="67CCD16B" w14:textId="77777777" w:rsidR="00C1076A" w:rsidRDefault="00C1076A" w:rsidP="008C67E0">
      <w:pPr>
        <w:ind w:right="420"/>
        <w:jc w:val="left"/>
      </w:pPr>
    </w:p>
    <w:p w14:paraId="378AD974" w14:textId="77777777" w:rsidR="00C1076A" w:rsidRDefault="00C1076A" w:rsidP="008C67E0">
      <w:pPr>
        <w:ind w:right="420"/>
        <w:jc w:val="left"/>
      </w:pPr>
    </w:p>
    <w:p w14:paraId="64C4F9FA" w14:textId="77777777" w:rsidR="00C1076A" w:rsidRDefault="00C1076A" w:rsidP="008C67E0">
      <w:pPr>
        <w:ind w:right="420"/>
        <w:jc w:val="left"/>
      </w:pPr>
    </w:p>
    <w:p w14:paraId="73B6C68E" w14:textId="77777777" w:rsidR="00C1076A" w:rsidRDefault="00C1076A" w:rsidP="008C67E0">
      <w:pPr>
        <w:ind w:right="420"/>
        <w:jc w:val="left"/>
      </w:pPr>
    </w:p>
    <w:p w14:paraId="45EC3484" w14:textId="77777777" w:rsidR="00C1076A" w:rsidRDefault="00C1076A" w:rsidP="008C67E0">
      <w:pPr>
        <w:ind w:right="420"/>
        <w:jc w:val="left"/>
      </w:pPr>
    </w:p>
    <w:p w14:paraId="11A77A68" w14:textId="77777777" w:rsidR="00C1076A" w:rsidRDefault="00C1076A" w:rsidP="008C67E0">
      <w:pPr>
        <w:ind w:right="420"/>
        <w:jc w:val="left"/>
      </w:pPr>
    </w:p>
    <w:p w14:paraId="610FA213" w14:textId="77777777" w:rsidR="00C1076A" w:rsidRDefault="00F8436C" w:rsidP="008C67E0">
      <w:pPr>
        <w:ind w:right="420"/>
        <w:jc w:val="left"/>
      </w:pPr>
      <w:r>
        <w:rPr>
          <w:noProof/>
        </w:rPr>
        <w:lastRenderedPageBreak/>
        <w:pict w14:anchorId="702615C2">
          <v:shape id="_x0000_s1047" type="#_x0000_t202" style="position:absolute;margin-left:-33pt;margin-top:6.6pt;width:7in;height:730.8pt;z-index:251664384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7">
              <w:txbxContent>
                <w:p w14:paraId="1009B318" w14:textId="77777777" w:rsidR="00C1076A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1B56C45" wp14:editId="28073815">
                        <wp:extent cx="5974080" cy="3276600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84803" cy="32824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F285A29" w14:textId="77777777" w:rsidR="00BA7436" w:rsidRDefault="00BA7436" w:rsidP="00C1076A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从全局视角对服务端整体体系的一个了解感知：</w:t>
                  </w:r>
                </w:p>
                <w:p w14:paraId="2A17CACF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资源调度</w:t>
                  </w:r>
                  <w:r>
                    <w:rPr>
                      <w:rFonts w:hint="eastAsia"/>
                      <w:kern w:val="2"/>
                    </w:rPr>
                    <w:t>P</w:t>
                  </w:r>
                  <w:r>
                    <w:rPr>
                      <w:kern w:val="2"/>
                    </w:rPr>
                    <w:t>ASS</w:t>
                  </w:r>
                  <w:r>
                    <w:rPr>
                      <w:rFonts w:hint="eastAsia"/>
                      <w:kern w:val="2"/>
                    </w:rPr>
                    <w:t>平台：</w:t>
                  </w:r>
                </w:p>
                <w:p w14:paraId="6DCC40F6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基础服务：服务端的基础能力，包括通用存储与计算。通用存储包括分布式文件存储、表格存储、对象存储等，计算包括流式计算、批计算。</w:t>
                  </w:r>
                </w:p>
                <w:p w14:paraId="4FE50E6F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中间件：独立的系统软件或服务程序。</w:t>
                  </w:r>
                </w:p>
                <w:p w14:paraId="216795E9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共享服务：基于业务的服务包装。</w:t>
                  </w:r>
                </w:p>
                <w:p w14:paraId="1DEEE077" w14:textId="77777777" w:rsidR="00BA7436" w:rsidRDefault="00BA7436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前台：访问接入处理。</w:t>
                  </w:r>
                </w:p>
                <w:p w14:paraId="70260062" w14:textId="77777777" w:rsidR="00FA0C44" w:rsidRDefault="00FA0C44" w:rsidP="00BA7436">
                  <w:pPr>
                    <w:pStyle w:val="Default"/>
                    <w:numPr>
                      <w:ilvl w:val="0"/>
                      <w:numId w:val="8"/>
                    </w:numPr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体系支撑：系统的安全、稳定性保障。</w:t>
                  </w:r>
                </w:p>
                <w:p w14:paraId="7CE9908E" w14:textId="77777777" w:rsidR="00E65F15" w:rsidRDefault="00E65F15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275B9997" w14:textId="77777777" w:rsidR="00E65F15" w:rsidRDefault="00E65F15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E65F15">
                    <w:rPr>
                      <w:rFonts w:hint="eastAsia"/>
                      <w:b/>
                      <w:bCs/>
                      <w:kern w:val="2"/>
                    </w:rPr>
                    <w:t>技术栈</w:t>
                  </w:r>
                </w:p>
                <w:p w14:paraId="001FEF08" w14:textId="77777777" w:rsidR="00347AC8" w:rsidRDefault="00B139A6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主要以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ava</w:t>
                  </w:r>
                  <w:r>
                    <w:rPr>
                      <w:rFonts w:hint="eastAsia"/>
                      <w:kern w:val="2"/>
                    </w:rPr>
                    <w:t>底层语言与</w:t>
                  </w:r>
                  <w:r>
                    <w:rPr>
                      <w:kern w:val="2"/>
                    </w:rPr>
                    <w:t>Spring</w:t>
                  </w:r>
                  <w:r>
                    <w:rPr>
                      <w:rFonts w:hint="eastAsia"/>
                      <w:kern w:val="2"/>
                    </w:rPr>
                    <w:t>框架为主。包括</w:t>
                  </w:r>
                  <w:r>
                    <w:rPr>
                      <w:kern w:val="2"/>
                    </w:rPr>
                    <w:t>Spring+Jsp+Ser</w:t>
                  </w:r>
                  <w:r w:rsidR="00F8436C">
                    <w:rPr>
                      <w:rFonts w:hint="eastAsia"/>
                      <w:kern w:val="2"/>
                    </w:rPr>
                    <w:t>v</w:t>
                  </w:r>
                  <w:bookmarkStart w:id="0" w:name="_GoBack"/>
                  <w:bookmarkEnd w:id="0"/>
                  <w:r>
                    <w:rPr>
                      <w:kern w:val="2"/>
                    </w:rPr>
                    <w:t>let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we</w:t>
                  </w:r>
                  <w:r>
                    <w:rPr>
                      <w:kern w:val="2"/>
                    </w:rPr>
                    <w:t>b</w:t>
                  </w:r>
                  <w:r>
                    <w:rPr>
                      <w:rFonts w:hint="eastAsia"/>
                      <w:kern w:val="2"/>
                    </w:rPr>
                    <w:t>环境开发、</w:t>
                  </w:r>
                  <w:r>
                    <w:rPr>
                      <w:rFonts w:hint="eastAsia"/>
                      <w:kern w:val="2"/>
                    </w:rPr>
                    <w:t>S</w:t>
                  </w:r>
                  <w:r>
                    <w:rPr>
                      <w:kern w:val="2"/>
                    </w:rPr>
                    <w:t>pring</w:t>
                  </w:r>
                  <w:r>
                    <w:rPr>
                      <w:rFonts w:hint="eastAsia"/>
                      <w:kern w:val="2"/>
                    </w:rPr>
                    <w:t>的</w:t>
                  </w:r>
                  <w:r>
                    <w:rPr>
                      <w:rFonts w:hint="eastAsia"/>
                      <w:kern w:val="2"/>
                    </w:rPr>
                    <w:t>J</w:t>
                  </w:r>
                  <w:r>
                    <w:rPr>
                      <w:kern w:val="2"/>
                    </w:rPr>
                    <w:t>DBC</w:t>
                  </w:r>
                  <w:r>
                    <w:rPr>
                      <w:rFonts w:hint="eastAsia"/>
                      <w:kern w:val="2"/>
                    </w:rPr>
                    <w:t>数据访问</w:t>
                  </w:r>
                  <w:r w:rsidR="00347AC8">
                    <w:rPr>
                      <w:rFonts w:hint="eastAsia"/>
                      <w:kern w:val="2"/>
                    </w:rPr>
                    <w:t>等。</w:t>
                  </w:r>
                </w:p>
                <w:p w14:paraId="6421A9B8" w14:textId="77777777" w:rsidR="00347AC8" w:rsidRDefault="00347AC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对于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ysql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edis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emcache</w:t>
                  </w:r>
                  <w:proofErr w:type="spellEnd"/>
                  <w:r>
                    <w:rPr>
                      <w:rFonts w:hint="eastAsia"/>
                      <w:kern w:val="2"/>
                    </w:rPr>
                    <w:t>、</w:t>
                  </w:r>
                  <w:r>
                    <w:rPr>
                      <w:rFonts w:hint="eastAsia"/>
                      <w:kern w:val="2"/>
                    </w:rPr>
                    <w:t>R</w:t>
                  </w:r>
                  <w:r>
                    <w:rPr>
                      <w:kern w:val="2"/>
                    </w:rPr>
                    <w:t>PC</w:t>
                  </w:r>
                  <w:r>
                    <w:rPr>
                      <w:rFonts w:hint="eastAsia"/>
                      <w:kern w:val="2"/>
                    </w:rPr>
                    <w:t>框架、</w:t>
                  </w:r>
                  <w:r w:rsidR="004B4A3A">
                    <w:rPr>
                      <w:rFonts w:hint="eastAsia"/>
                      <w:kern w:val="2"/>
                    </w:rPr>
                    <w:t>O</w:t>
                  </w:r>
                  <w:r w:rsidR="004B4A3A">
                    <w:rPr>
                      <w:kern w:val="2"/>
                    </w:rPr>
                    <w:t>RM</w:t>
                  </w:r>
                  <w:r w:rsidR="004B4A3A">
                    <w:rPr>
                      <w:rFonts w:hint="eastAsia"/>
                      <w:kern w:val="2"/>
                    </w:rPr>
                    <w:t>框架、</w:t>
                  </w:r>
                  <w:r>
                    <w:rPr>
                      <w:rFonts w:hint="eastAsia"/>
                      <w:kern w:val="2"/>
                    </w:rPr>
                    <w:t>消息队列等整体了解。</w:t>
                  </w:r>
                </w:p>
                <w:p w14:paraId="7A78F14D" w14:textId="77777777" w:rsidR="003D6FBD" w:rsidRDefault="003D6FBD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0CCE100F" w14:textId="77777777" w:rsidR="00B52D9C" w:rsidRDefault="00B52D9C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B52D9C">
                    <w:rPr>
                      <w:rFonts w:hint="eastAsia"/>
                      <w:b/>
                      <w:bCs/>
                      <w:kern w:val="2"/>
                    </w:rPr>
                    <w:t>重点问题</w:t>
                  </w:r>
                </w:p>
                <w:p w14:paraId="584AD74E" w14:textId="77777777" w:rsidR="00B52D9C" w:rsidRDefault="003D6D5B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 w:rsidRPr="003D6D5B">
                    <w:rPr>
                      <w:rFonts w:hint="eastAsia"/>
                      <w:kern w:val="2"/>
                    </w:rPr>
                    <w:t>事务、</w:t>
                  </w:r>
                  <w:r>
                    <w:rPr>
                      <w:rFonts w:hint="eastAsia"/>
                      <w:kern w:val="2"/>
                    </w:rPr>
                    <w:t>锁、幂等问题、雪崩现象、</w:t>
                  </w:r>
                  <w:proofErr w:type="spellStart"/>
                  <w:r w:rsidR="00B95186">
                    <w:rPr>
                      <w:rFonts w:hint="eastAsia"/>
                      <w:kern w:val="2"/>
                    </w:rPr>
                    <w:t>mvv</w:t>
                  </w:r>
                  <w:r w:rsidR="00B95186">
                    <w:rPr>
                      <w:kern w:val="2"/>
                    </w:rPr>
                    <w:t>c</w:t>
                  </w:r>
                  <w:proofErr w:type="spellEnd"/>
                  <w:r w:rsidR="006D4C56">
                    <w:rPr>
                      <w:rFonts w:hint="eastAsia"/>
                      <w:kern w:val="2"/>
                    </w:rPr>
                    <w:t>、</w:t>
                  </w:r>
                  <w:proofErr w:type="spellStart"/>
                  <w:r w:rsidR="00D24CE5">
                    <w:rPr>
                      <w:kern w:val="2"/>
                    </w:rPr>
                    <w:t>RingBuffer</w:t>
                  </w:r>
                  <w:proofErr w:type="spellEnd"/>
                  <w:r w:rsidR="00D24CE5">
                    <w:rPr>
                      <w:rFonts w:hint="eastAsia"/>
                      <w:kern w:val="2"/>
                    </w:rPr>
                    <w:t>、</w:t>
                  </w:r>
                  <w:r w:rsidR="00D24CE5">
                    <w:rPr>
                      <w:rFonts w:hint="eastAsia"/>
                      <w:kern w:val="2"/>
                    </w:rPr>
                    <w:t>A</w:t>
                  </w:r>
                  <w:r w:rsidR="00D24CE5">
                    <w:rPr>
                      <w:kern w:val="2"/>
                    </w:rPr>
                    <w:t>BA</w:t>
                  </w:r>
                  <w:r w:rsidR="00D24CE5">
                    <w:rPr>
                      <w:rFonts w:hint="eastAsia"/>
                      <w:kern w:val="2"/>
                    </w:rPr>
                    <w:t>问题</w:t>
                  </w:r>
                  <w:r w:rsidR="00BD383F">
                    <w:rPr>
                      <w:rFonts w:hint="eastAsia"/>
                      <w:kern w:val="2"/>
                    </w:rPr>
                    <w:t>、长轮询</w:t>
                  </w:r>
                  <w:r w:rsidR="00495FD4">
                    <w:rPr>
                      <w:rFonts w:hint="eastAsia"/>
                      <w:kern w:val="2"/>
                    </w:rPr>
                    <w:t>、集群、主从模式、哨兵、一致</w:t>
                  </w:r>
                  <w:r w:rsidR="00495FD4">
                    <w:rPr>
                      <w:rFonts w:hint="eastAsia"/>
                      <w:kern w:val="2"/>
                    </w:rPr>
                    <w:t>ha</w:t>
                  </w:r>
                  <w:r w:rsidR="00495FD4">
                    <w:rPr>
                      <w:kern w:val="2"/>
                    </w:rPr>
                    <w:t>sh</w:t>
                  </w:r>
                  <w:r w:rsidR="008E4DF7">
                    <w:rPr>
                      <w:rFonts w:hint="eastAsia"/>
                      <w:kern w:val="2"/>
                    </w:rPr>
                    <w:t>等。</w:t>
                  </w:r>
                </w:p>
                <w:p w14:paraId="4A32AC98" w14:textId="77777777" w:rsidR="00D961D8" w:rsidRDefault="00D961D8" w:rsidP="00E65F15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15141438" w14:textId="77777777" w:rsidR="00D961D8" w:rsidRPr="00D961D8" w:rsidRDefault="00D961D8" w:rsidP="00E65F15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D961D8">
                    <w:rPr>
                      <w:rFonts w:hint="eastAsia"/>
                      <w:b/>
                      <w:bCs/>
                      <w:kern w:val="2"/>
                    </w:rPr>
                    <w:t>高可用系统</w:t>
                  </w:r>
                </w:p>
              </w:txbxContent>
            </v:textbox>
          </v:shape>
        </w:pict>
      </w:r>
    </w:p>
    <w:p w14:paraId="2FC998E2" w14:textId="77777777" w:rsidR="00C1076A" w:rsidRDefault="00C1076A" w:rsidP="008C67E0">
      <w:pPr>
        <w:ind w:right="420"/>
        <w:jc w:val="left"/>
      </w:pPr>
    </w:p>
    <w:p w14:paraId="63FAD1BE" w14:textId="77777777" w:rsidR="00C1076A" w:rsidRDefault="00C1076A" w:rsidP="008C67E0">
      <w:pPr>
        <w:ind w:right="420"/>
        <w:jc w:val="left"/>
      </w:pPr>
    </w:p>
    <w:p w14:paraId="284D5658" w14:textId="77777777" w:rsidR="00C1076A" w:rsidRDefault="00C1076A" w:rsidP="008C67E0">
      <w:pPr>
        <w:ind w:right="420"/>
        <w:jc w:val="left"/>
      </w:pPr>
    </w:p>
    <w:p w14:paraId="39F62C29" w14:textId="77777777" w:rsidR="00C1076A" w:rsidRDefault="00C1076A" w:rsidP="008C67E0">
      <w:pPr>
        <w:ind w:right="420"/>
        <w:jc w:val="left"/>
      </w:pPr>
    </w:p>
    <w:p w14:paraId="3408F198" w14:textId="77777777" w:rsidR="00C1076A" w:rsidRDefault="00C1076A" w:rsidP="008C67E0">
      <w:pPr>
        <w:ind w:right="420"/>
        <w:jc w:val="left"/>
      </w:pPr>
    </w:p>
    <w:p w14:paraId="56291FBF" w14:textId="77777777" w:rsidR="00EC4FE9" w:rsidRDefault="00EC4FE9" w:rsidP="008C67E0">
      <w:pPr>
        <w:ind w:right="420"/>
        <w:jc w:val="left"/>
      </w:pPr>
    </w:p>
    <w:p w14:paraId="02B3BFD4" w14:textId="77777777" w:rsidR="00D961D8" w:rsidRDefault="00D961D8" w:rsidP="008C67E0">
      <w:pPr>
        <w:ind w:right="420"/>
        <w:jc w:val="left"/>
      </w:pPr>
    </w:p>
    <w:p w14:paraId="44D2C889" w14:textId="77777777" w:rsidR="00D961D8" w:rsidRDefault="00D961D8" w:rsidP="008C67E0">
      <w:pPr>
        <w:ind w:right="420"/>
        <w:jc w:val="left"/>
      </w:pPr>
    </w:p>
    <w:p w14:paraId="6564032A" w14:textId="77777777" w:rsidR="00D961D8" w:rsidRDefault="00D961D8" w:rsidP="008C67E0">
      <w:pPr>
        <w:ind w:right="420"/>
        <w:jc w:val="left"/>
      </w:pPr>
    </w:p>
    <w:p w14:paraId="48DA5978" w14:textId="77777777" w:rsidR="00D961D8" w:rsidRDefault="00D961D8" w:rsidP="008C67E0">
      <w:pPr>
        <w:ind w:right="420"/>
        <w:jc w:val="left"/>
      </w:pPr>
    </w:p>
    <w:p w14:paraId="7BA72A0E" w14:textId="77777777" w:rsidR="00D961D8" w:rsidRDefault="00D961D8" w:rsidP="008C67E0">
      <w:pPr>
        <w:ind w:right="420"/>
        <w:jc w:val="left"/>
      </w:pPr>
    </w:p>
    <w:p w14:paraId="570556A4" w14:textId="77777777" w:rsidR="00D961D8" w:rsidRDefault="00D961D8" w:rsidP="008C67E0">
      <w:pPr>
        <w:ind w:right="420"/>
        <w:jc w:val="left"/>
      </w:pPr>
    </w:p>
    <w:p w14:paraId="02D9BFA7" w14:textId="77777777" w:rsidR="00D961D8" w:rsidRDefault="00D961D8" w:rsidP="008C67E0">
      <w:pPr>
        <w:ind w:right="420"/>
        <w:jc w:val="left"/>
      </w:pPr>
    </w:p>
    <w:p w14:paraId="769A169F" w14:textId="77777777" w:rsidR="00D961D8" w:rsidRDefault="00D961D8" w:rsidP="008C67E0">
      <w:pPr>
        <w:ind w:right="420"/>
        <w:jc w:val="left"/>
      </w:pPr>
    </w:p>
    <w:p w14:paraId="1062D15F" w14:textId="77777777" w:rsidR="00D961D8" w:rsidRDefault="00D961D8" w:rsidP="008C67E0">
      <w:pPr>
        <w:ind w:right="420"/>
        <w:jc w:val="left"/>
      </w:pPr>
    </w:p>
    <w:p w14:paraId="3A06DA71" w14:textId="77777777" w:rsidR="00D961D8" w:rsidRDefault="00D961D8" w:rsidP="008C67E0">
      <w:pPr>
        <w:ind w:right="420"/>
        <w:jc w:val="left"/>
      </w:pPr>
    </w:p>
    <w:p w14:paraId="33F6EBFB" w14:textId="77777777" w:rsidR="00D961D8" w:rsidRDefault="00D961D8" w:rsidP="008C67E0">
      <w:pPr>
        <w:ind w:right="420"/>
        <w:jc w:val="left"/>
      </w:pPr>
    </w:p>
    <w:p w14:paraId="22C7C83D" w14:textId="77777777" w:rsidR="00D961D8" w:rsidRDefault="00D961D8" w:rsidP="008C67E0">
      <w:pPr>
        <w:ind w:right="420"/>
        <w:jc w:val="left"/>
      </w:pPr>
    </w:p>
    <w:p w14:paraId="65598DA5" w14:textId="77777777" w:rsidR="00D961D8" w:rsidRDefault="00D961D8" w:rsidP="008C67E0">
      <w:pPr>
        <w:ind w:right="420"/>
        <w:jc w:val="left"/>
      </w:pPr>
    </w:p>
    <w:p w14:paraId="379BE9B4" w14:textId="77777777" w:rsidR="00D961D8" w:rsidRDefault="00D961D8" w:rsidP="008C67E0">
      <w:pPr>
        <w:ind w:right="420"/>
        <w:jc w:val="left"/>
      </w:pPr>
    </w:p>
    <w:p w14:paraId="73617468" w14:textId="77777777" w:rsidR="00D961D8" w:rsidRDefault="00D961D8" w:rsidP="008C67E0">
      <w:pPr>
        <w:ind w:right="420"/>
        <w:jc w:val="left"/>
      </w:pPr>
    </w:p>
    <w:p w14:paraId="7CBBA7B3" w14:textId="77777777" w:rsidR="00D961D8" w:rsidRDefault="00D961D8" w:rsidP="008C67E0">
      <w:pPr>
        <w:ind w:right="420"/>
        <w:jc w:val="left"/>
      </w:pPr>
    </w:p>
    <w:p w14:paraId="461D69D9" w14:textId="77777777" w:rsidR="00D961D8" w:rsidRDefault="00D961D8" w:rsidP="008C67E0">
      <w:pPr>
        <w:ind w:right="420"/>
        <w:jc w:val="left"/>
      </w:pPr>
    </w:p>
    <w:p w14:paraId="7172925B" w14:textId="77777777" w:rsidR="00D961D8" w:rsidRDefault="00D961D8" w:rsidP="008C67E0">
      <w:pPr>
        <w:ind w:right="420"/>
        <w:jc w:val="left"/>
      </w:pPr>
    </w:p>
    <w:p w14:paraId="536595CF" w14:textId="77777777" w:rsidR="00D961D8" w:rsidRDefault="00D961D8" w:rsidP="008C67E0">
      <w:pPr>
        <w:ind w:right="420"/>
        <w:jc w:val="left"/>
      </w:pPr>
    </w:p>
    <w:p w14:paraId="7B30FDA3" w14:textId="77777777" w:rsidR="00D961D8" w:rsidRDefault="00D961D8" w:rsidP="008C67E0">
      <w:pPr>
        <w:ind w:right="420"/>
        <w:jc w:val="left"/>
      </w:pPr>
    </w:p>
    <w:p w14:paraId="217F5572" w14:textId="77777777" w:rsidR="00D961D8" w:rsidRDefault="00D961D8" w:rsidP="008C67E0">
      <w:pPr>
        <w:ind w:right="420"/>
        <w:jc w:val="left"/>
      </w:pPr>
    </w:p>
    <w:p w14:paraId="2CFDBA60" w14:textId="77777777" w:rsidR="00D961D8" w:rsidRDefault="00D961D8" w:rsidP="008C67E0">
      <w:pPr>
        <w:ind w:right="420"/>
        <w:jc w:val="left"/>
      </w:pPr>
    </w:p>
    <w:p w14:paraId="1CE3C50D" w14:textId="77777777" w:rsidR="00D961D8" w:rsidRDefault="00D961D8" w:rsidP="008C67E0">
      <w:pPr>
        <w:ind w:right="420"/>
        <w:jc w:val="left"/>
      </w:pPr>
    </w:p>
    <w:p w14:paraId="690B44D5" w14:textId="77777777" w:rsidR="00D961D8" w:rsidRDefault="00D961D8" w:rsidP="008C67E0">
      <w:pPr>
        <w:ind w:right="420"/>
        <w:jc w:val="left"/>
      </w:pPr>
    </w:p>
    <w:p w14:paraId="705C99A9" w14:textId="77777777" w:rsidR="00D961D8" w:rsidRDefault="00D961D8" w:rsidP="008C67E0">
      <w:pPr>
        <w:ind w:right="420"/>
        <w:jc w:val="left"/>
      </w:pPr>
    </w:p>
    <w:p w14:paraId="2B7FD305" w14:textId="77777777" w:rsidR="00D961D8" w:rsidRDefault="00D961D8" w:rsidP="008C67E0">
      <w:pPr>
        <w:ind w:right="420"/>
        <w:jc w:val="left"/>
      </w:pPr>
    </w:p>
    <w:p w14:paraId="61CF2C93" w14:textId="77777777" w:rsidR="00D961D8" w:rsidRDefault="00D961D8" w:rsidP="008C67E0">
      <w:pPr>
        <w:ind w:right="420"/>
        <w:jc w:val="left"/>
      </w:pPr>
    </w:p>
    <w:p w14:paraId="63EDE15C" w14:textId="77777777" w:rsidR="00D961D8" w:rsidRDefault="00D961D8" w:rsidP="008C67E0">
      <w:pPr>
        <w:ind w:right="420"/>
        <w:jc w:val="left"/>
      </w:pPr>
    </w:p>
    <w:p w14:paraId="37EB7E15" w14:textId="77777777" w:rsidR="00D961D8" w:rsidRDefault="00D961D8" w:rsidP="008C67E0">
      <w:pPr>
        <w:ind w:right="420"/>
        <w:jc w:val="left"/>
      </w:pPr>
    </w:p>
    <w:p w14:paraId="6050C88A" w14:textId="77777777" w:rsidR="00D961D8" w:rsidRDefault="00D961D8" w:rsidP="008C67E0">
      <w:pPr>
        <w:ind w:right="420"/>
        <w:jc w:val="left"/>
      </w:pPr>
    </w:p>
    <w:p w14:paraId="162A38F7" w14:textId="77777777" w:rsidR="00D961D8" w:rsidRDefault="00D961D8" w:rsidP="008C67E0">
      <w:pPr>
        <w:ind w:right="420"/>
        <w:jc w:val="left"/>
      </w:pPr>
    </w:p>
    <w:p w14:paraId="6CD8259B" w14:textId="77777777" w:rsidR="00D961D8" w:rsidRDefault="00D961D8" w:rsidP="008C67E0">
      <w:pPr>
        <w:ind w:right="420"/>
        <w:jc w:val="left"/>
      </w:pPr>
    </w:p>
    <w:p w14:paraId="3B27AF42" w14:textId="77777777" w:rsidR="00D961D8" w:rsidRDefault="00D961D8" w:rsidP="008C67E0">
      <w:pPr>
        <w:ind w:right="420"/>
        <w:jc w:val="left"/>
      </w:pPr>
    </w:p>
    <w:p w14:paraId="7C7B4BDE" w14:textId="77777777" w:rsidR="00D961D8" w:rsidRDefault="00D961D8" w:rsidP="008C67E0">
      <w:pPr>
        <w:ind w:right="420"/>
        <w:jc w:val="left"/>
      </w:pPr>
    </w:p>
    <w:p w14:paraId="211A7C23" w14:textId="77777777" w:rsidR="00D961D8" w:rsidRDefault="00D961D8" w:rsidP="008C67E0">
      <w:pPr>
        <w:ind w:right="420"/>
        <w:jc w:val="left"/>
      </w:pPr>
    </w:p>
    <w:p w14:paraId="10190131" w14:textId="77777777" w:rsidR="00D961D8" w:rsidRDefault="00D961D8" w:rsidP="008C67E0">
      <w:pPr>
        <w:ind w:right="420"/>
        <w:jc w:val="left"/>
      </w:pPr>
    </w:p>
    <w:p w14:paraId="2A4F6A4D" w14:textId="77777777" w:rsidR="00D961D8" w:rsidRDefault="00D961D8" w:rsidP="008C67E0">
      <w:pPr>
        <w:ind w:right="420"/>
        <w:jc w:val="left"/>
      </w:pPr>
    </w:p>
    <w:p w14:paraId="43ADD9F9" w14:textId="77777777" w:rsidR="00D961D8" w:rsidRDefault="00D961D8" w:rsidP="008C67E0">
      <w:pPr>
        <w:ind w:right="420"/>
        <w:jc w:val="left"/>
      </w:pPr>
    </w:p>
    <w:p w14:paraId="7F9002AA" w14:textId="77777777" w:rsidR="00D961D8" w:rsidRDefault="00D961D8" w:rsidP="008C67E0">
      <w:pPr>
        <w:ind w:right="420"/>
        <w:jc w:val="left"/>
      </w:pPr>
    </w:p>
    <w:p w14:paraId="52C33276" w14:textId="77777777" w:rsidR="00D961D8" w:rsidRDefault="00D961D8" w:rsidP="008C67E0">
      <w:pPr>
        <w:ind w:right="420"/>
        <w:jc w:val="left"/>
      </w:pPr>
    </w:p>
    <w:p w14:paraId="2573B8B4" w14:textId="77777777" w:rsidR="00D961D8" w:rsidRDefault="00F8436C" w:rsidP="008C67E0">
      <w:pPr>
        <w:ind w:right="420"/>
        <w:jc w:val="left"/>
      </w:pPr>
      <w:r>
        <w:rPr>
          <w:noProof/>
        </w:rPr>
        <w:lastRenderedPageBreak/>
        <w:pict w14:anchorId="001DB602">
          <v:shape id="_x0000_s1049" type="#_x0000_t202" style="position:absolute;margin-left:-21pt;margin-top:18.6pt;width:7in;height:730.8pt;z-index:251665408" o:gfxdata="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QnRhvZAAAACwEAAA8AAAAAAAAAAQAgAAAAIgAAAGRycy9k&#10;b3ducmV2LnhtbFBLAQIUABQAAAAIAIdO4kAazZeWAQIAAPADAAAOAAAAAAAAAAEAIAAAACgBAABk&#10;cnMvZTJvRG9jLnhtbFBLBQYAAAAABgAGAFkBAACbBQAAAAA=&#10;" stroked="f">
            <v:textbox style="mso-next-textbox:#_x0000_s1049">
              <w:txbxContent>
                <w:p w14:paraId="60CFA18D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常见问题：程序配置</w:t>
                  </w:r>
                  <w:r>
                    <w:rPr>
                      <w:rFonts w:hint="eastAsia"/>
                      <w:kern w:val="2"/>
                    </w:rPr>
                    <w:t>b</w:t>
                  </w:r>
                  <w:r>
                    <w:rPr>
                      <w:kern w:val="2"/>
                    </w:rPr>
                    <w:t>ug</w:t>
                  </w:r>
                  <w:r>
                    <w:rPr>
                      <w:rFonts w:hint="eastAsia"/>
                      <w:kern w:val="2"/>
                    </w:rPr>
                    <w:t>；机器故障；突发流量；容量不足；依赖服务故障。</w:t>
                  </w:r>
                </w:p>
                <w:p w14:paraId="18758CF8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增大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TBF</w:t>
                  </w:r>
                  <w:r>
                    <w:rPr>
                      <w:rFonts w:hint="eastAsia"/>
                      <w:kern w:val="2"/>
                    </w:rPr>
                    <w:t>：提升研发</w:t>
                  </w:r>
                  <w:r>
                    <w:rPr>
                      <w:rFonts w:hint="eastAsia"/>
                      <w:kern w:val="2"/>
                    </w:rPr>
                    <w:t>&amp;</w:t>
                  </w:r>
                  <w:r>
                    <w:rPr>
                      <w:rFonts w:hint="eastAsia"/>
                      <w:kern w:val="2"/>
                    </w:rPr>
                    <w:t>测试质量、灰度发布；硬件冗余、对机房；上游容错调度防雪崩、防攻击、防抓取；容量规划、容量预警；</w:t>
                  </w:r>
                  <w:r w:rsidRPr="00D961D8">
                    <w:rPr>
                      <w:kern w:val="2"/>
                    </w:rPr>
                    <w:t>弱依赖降级解耦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70ADCB66" w14:textId="77777777" w:rsidR="00D961D8" w:rsidRDefault="00D961D8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减小</w:t>
                  </w:r>
                  <w:r>
                    <w:rPr>
                      <w:rFonts w:hint="eastAsia"/>
                      <w:kern w:val="2"/>
                    </w:rPr>
                    <w:t>M</w:t>
                  </w:r>
                  <w:r>
                    <w:rPr>
                      <w:kern w:val="2"/>
                    </w:rPr>
                    <w:t>TTR</w:t>
                  </w:r>
                  <w:r>
                    <w:rPr>
                      <w:rFonts w:hint="eastAsia"/>
                      <w:kern w:val="2"/>
                    </w:rPr>
                    <w:t>：监控告警、快速回滚；</w:t>
                  </w:r>
                  <w:r w:rsidRPr="00D961D8">
                    <w:rPr>
                      <w:kern w:val="2"/>
                    </w:rPr>
                    <w:t>自动故障转移，切流到其他冗余机器、机房</w:t>
                  </w:r>
                  <w:r>
                    <w:rPr>
                      <w:rFonts w:hint="eastAsia"/>
                      <w:kern w:val="2"/>
                    </w:rPr>
                    <w:t>；</w:t>
                  </w:r>
                  <w:r w:rsidRPr="00D961D8">
                    <w:rPr>
                      <w:kern w:val="2"/>
                    </w:rPr>
                    <w:t>限流、降级、熔断弱依赖、快速扩容</w:t>
                  </w:r>
                  <w:r>
                    <w:rPr>
                      <w:rFonts w:hint="eastAsia"/>
                      <w:kern w:val="2"/>
                    </w:rPr>
                    <w:t>。</w:t>
                  </w:r>
                </w:p>
                <w:p w14:paraId="566108EE" w14:textId="77777777" w:rsidR="007E577F" w:rsidRDefault="007E577F" w:rsidP="00D961D8">
                  <w:pPr>
                    <w:pStyle w:val="Default"/>
                    <w:spacing w:line="360" w:lineRule="auto"/>
                    <w:rPr>
                      <w:kern w:val="2"/>
                    </w:rPr>
                  </w:pPr>
                </w:p>
                <w:p w14:paraId="63A07C7C" w14:textId="77777777" w:rsidR="007E577F" w:rsidRDefault="007E577F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 w:rsidRPr="007E577F">
                    <w:rPr>
                      <w:rFonts w:hint="eastAsia"/>
                      <w:b/>
                      <w:bCs/>
                      <w:kern w:val="2"/>
                    </w:rPr>
                    <w:t>自述</w:t>
                  </w:r>
                </w:p>
                <w:p w14:paraId="1ED47BB6" w14:textId="77777777" w:rsidR="007E577F" w:rsidRPr="007E577F" w:rsidRDefault="003E2F8E" w:rsidP="00D961D8">
                  <w:pPr>
                    <w:pStyle w:val="Default"/>
                    <w:spacing w:line="360" w:lineRule="auto"/>
                    <w:rPr>
                      <w:b/>
                      <w:bCs/>
                      <w:kern w:val="2"/>
                    </w:rPr>
                  </w:pPr>
                  <w:r>
                    <w:rPr>
                      <w:rFonts w:hint="eastAsia"/>
                      <w:kern w:val="2"/>
                    </w:rPr>
                    <w:t>很用心的补足自己知识上的空白，几乎都是</w:t>
                  </w:r>
                  <w:r w:rsidR="007E577F" w:rsidRPr="00D12205">
                    <w:rPr>
                      <w:rFonts w:hint="eastAsia"/>
                      <w:kern w:val="2"/>
                    </w:rPr>
                    <w:t>从百忙的时间中</w:t>
                  </w:r>
                  <w:r>
                    <w:rPr>
                      <w:rFonts w:hint="eastAsia"/>
                      <w:kern w:val="2"/>
                    </w:rPr>
                    <w:t>汲取自己的时间。</w:t>
                  </w:r>
                  <w:r w:rsidR="007E577F" w:rsidRPr="00D12205">
                    <w:rPr>
                      <w:rFonts w:hint="eastAsia"/>
                      <w:kern w:val="2"/>
                    </w:rPr>
                    <w:t>自知还</w:t>
                  </w:r>
                  <w:r>
                    <w:rPr>
                      <w:rFonts w:hint="eastAsia"/>
                      <w:kern w:val="2"/>
                    </w:rPr>
                    <w:t>就</w:t>
                  </w:r>
                  <w:r w:rsidR="007E577F" w:rsidRPr="00D12205">
                    <w:rPr>
                      <w:rFonts w:hint="eastAsia"/>
                      <w:kern w:val="2"/>
                    </w:rPr>
                    <w:t>有很多的知识待学习、加强，希望理解。</w:t>
                  </w:r>
                </w:p>
              </w:txbxContent>
            </v:textbox>
          </v:shape>
        </w:pict>
      </w:r>
    </w:p>
    <w:p w14:paraId="63819114" w14:textId="77777777" w:rsidR="00D961D8" w:rsidRDefault="00D961D8" w:rsidP="008C67E0">
      <w:pPr>
        <w:ind w:right="420"/>
        <w:jc w:val="left"/>
      </w:pPr>
    </w:p>
    <w:p w14:paraId="7CA7953D" w14:textId="77777777" w:rsidR="00D961D8" w:rsidRDefault="00D961D8" w:rsidP="008C67E0">
      <w:pPr>
        <w:ind w:right="420"/>
        <w:jc w:val="left"/>
      </w:pPr>
    </w:p>
    <w:p w14:paraId="4415315B" w14:textId="77777777" w:rsidR="00D961D8" w:rsidRDefault="00D961D8" w:rsidP="008C67E0">
      <w:pPr>
        <w:ind w:right="420"/>
        <w:jc w:val="left"/>
      </w:pPr>
    </w:p>
    <w:p w14:paraId="7C1354FC" w14:textId="77777777" w:rsidR="00D961D8" w:rsidRDefault="00D961D8" w:rsidP="008C67E0">
      <w:pPr>
        <w:ind w:right="420"/>
        <w:jc w:val="left"/>
      </w:pPr>
    </w:p>
    <w:p w14:paraId="0CB03B17" w14:textId="77777777" w:rsidR="00D961D8" w:rsidRDefault="00D961D8" w:rsidP="008C67E0">
      <w:pPr>
        <w:ind w:right="420"/>
        <w:jc w:val="left"/>
      </w:pPr>
    </w:p>
    <w:p w14:paraId="5FD7986D" w14:textId="77777777" w:rsidR="00D961D8" w:rsidRDefault="00D961D8" w:rsidP="008C67E0">
      <w:pPr>
        <w:ind w:right="420"/>
        <w:jc w:val="left"/>
      </w:pPr>
    </w:p>
    <w:p w14:paraId="6CFF7AD7" w14:textId="77777777" w:rsidR="00D961D8" w:rsidRDefault="00D961D8" w:rsidP="008C67E0">
      <w:pPr>
        <w:ind w:right="420"/>
        <w:jc w:val="left"/>
      </w:pPr>
    </w:p>
    <w:p w14:paraId="201883DE" w14:textId="77777777" w:rsidR="00D961D8" w:rsidRDefault="00D961D8" w:rsidP="008C67E0">
      <w:pPr>
        <w:ind w:right="420"/>
        <w:jc w:val="left"/>
      </w:pPr>
    </w:p>
    <w:p w14:paraId="67879591" w14:textId="77777777" w:rsidR="00D961D8" w:rsidRDefault="00D961D8" w:rsidP="008C67E0">
      <w:pPr>
        <w:ind w:right="420"/>
        <w:jc w:val="left"/>
      </w:pPr>
    </w:p>
    <w:p w14:paraId="5781C52C" w14:textId="77777777" w:rsidR="00D961D8" w:rsidRDefault="00D961D8" w:rsidP="008C67E0">
      <w:pPr>
        <w:ind w:right="420"/>
        <w:jc w:val="left"/>
      </w:pPr>
    </w:p>
    <w:p w14:paraId="28761F99" w14:textId="77777777" w:rsidR="00D961D8" w:rsidRDefault="00D961D8" w:rsidP="008C67E0">
      <w:pPr>
        <w:ind w:right="420"/>
        <w:jc w:val="left"/>
      </w:pPr>
    </w:p>
    <w:p w14:paraId="56A6F8A9" w14:textId="77777777" w:rsidR="00D961D8" w:rsidRDefault="00D961D8" w:rsidP="008C67E0">
      <w:pPr>
        <w:ind w:right="420"/>
        <w:jc w:val="left"/>
      </w:pPr>
    </w:p>
    <w:p w14:paraId="5E9E618E" w14:textId="77777777" w:rsidR="00D961D8" w:rsidRDefault="00D961D8" w:rsidP="008C67E0">
      <w:pPr>
        <w:ind w:right="420"/>
        <w:jc w:val="left"/>
      </w:pPr>
    </w:p>
    <w:p w14:paraId="7D116F95" w14:textId="77777777" w:rsidR="00D961D8" w:rsidRDefault="00D961D8" w:rsidP="008C67E0">
      <w:pPr>
        <w:ind w:right="420"/>
        <w:jc w:val="left"/>
      </w:pPr>
    </w:p>
    <w:p w14:paraId="20F28FA8" w14:textId="77777777" w:rsidR="00D961D8" w:rsidRDefault="00D961D8" w:rsidP="008C67E0">
      <w:pPr>
        <w:ind w:right="420"/>
        <w:jc w:val="left"/>
      </w:pPr>
    </w:p>
    <w:p w14:paraId="147DE27F" w14:textId="77777777" w:rsidR="00D961D8" w:rsidRDefault="00D961D8" w:rsidP="008C67E0">
      <w:pPr>
        <w:ind w:right="420"/>
        <w:jc w:val="left"/>
      </w:pPr>
    </w:p>
    <w:p w14:paraId="3C66DA09" w14:textId="77777777" w:rsidR="00D961D8" w:rsidRDefault="00D961D8" w:rsidP="008C67E0">
      <w:pPr>
        <w:ind w:right="420"/>
        <w:jc w:val="left"/>
      </w:pPr>
    </w:p>
    <w:p w14:paraId="50C75213" w14:textId="77777777" w:rsidR="00D961D8" w:rsidRDefault="00D961D8" w:rsidP="008C67E0">
      <w:pPr>
        <w:ind w:right="420"/>
        <w:jc w:val="left"/>
      </w:pPr>
    </w:p>
    <w:p w14:paraId="09A495B2" w14:textId="77777777" w:rsidR="00D961D8" w:rsidRDefault="00D961D8" w:rsidP="008C67E0">
      <w:pPr>
        <w:ind w:right="420"/>
        <w:jc w:val="left"/>
      </w:pPr>
    </w:p>
    <w:p w14:paraId="0A0F8BA2" w14:textId="77777777" w:rsidR="00D961D8" w:rsidRDefault="00D961D8" w:rsidP="008C67E0">
      <w:pPr>
        <w:ind w:right="420"/>
        <w:jc w:val="left"/>
      </w:pPr>
    </w:p>
    <w:p w14:paraId="116C81A6" w14:textId="77777777" w:rsidR="00D961D8" w:rsidRDefault="00D961D8" w:rsidP="008C67E0">
      <w:pPr>
        <w:ind w:right="420"/>
        <w:jc w:val="left"/>
      </w:pPr>
    </w:p>
    <w:p w14:paraId="0AB66ED6" w14:textId="77777777" w:rsidR="00D961D8" w:rsidRDefault="00D961D8" w:rsidP="008C67E0">
      <w:pPr>
        <w:ind w:right="420"/>
        <w:jc w:val="left"/>
      </w:pPr>
    </w:p>
    <w:p w14:paraId="13C6BDB2" w14:textId="77777777" w:rsidR="00D961D8" w:rsidRDefault="00D961D8" w:rsidP="008C67E0">
      <w:pPr>
        <w:ind w:right="420"/>
        <w:jc w:val="left"/>
      </w:pPr>
    </w:p>
    <w:p w14:paraId="4A6800BF" w14:textId="77777777" w:rsidR="00D961D8" w:rsidRDefault="00D961D8" w:rsidP="008C67E0">
      <w:pPr>
        <w:ind w:right="420"/>
        <w:jc w:val="left"/>
      </w:pPr>
    </w:p>
    <w:p w14:paraId="12F18A3D" w14:textId="77777777" w:rsidR="00D961D8" w:rsidRDefault="00D961D8" w:rsidP="008C67E0">
      <w:pPr>
        <w:ind w:right="420"/>
        <w:jc w:val="left"/>
      </w:pPr>
    </w:p>
    <w:p w14:paraId="5750FA62" w14:textId="77777777" w:rsidR="00D961D8" w:rsidRDefault="00D961D8" w:rsidP="008C67E0">
      <w:pPr>
        <w:ind w:right="420"/>
        <w:jc w:val="left"/>
      </w:pPr>
    </w:p>
    <w:p w14:paraId="58A27298" w14:textId="77777777" w:rsidR="00D961D8" w:rsidRDefault="00D961D8" w:rsidP="008C67E0">
      <w:pPr>
        <w:ind w:right="420"/>
        <w:jc w:val="left"/>
      </w:pPr>
    </w:p>
    <w:p w14:paraId="6B1307C2" w14:textId="77777777" w:rsidR="00D961D8" w:rsidRDefault="00D961D8" w:rsidP="008C67E0">
      <w:pPr>
        <w:ind w:right="420"/>
        <w:jc w:val="left"/>
      </w:pPr>
    </w:p>
    <w:p w14:paraId="541D95CF" w14:textId="77777777" w:rsidR="00D961D8" w:rsidRDefault="00D961D8" w:rsidP="008C67E0">
      <w:pPr>
        <w:ind w:right="420"/>
        <w:jc w:val="left"/>
      </w:pPr>
    </w:p>
    <w:p w14:paraId="0E091B9D" w14:textId="77777777" w:rsidR="00D961D8" w:rsidRDefault="00D961D8" w:rsidP="008C67E0">
      <w:pPr>
        <w:ind w:right="420"/>
        <w:jc w:val="left"/>
      </w:pPr>
    </w:p>
    <w:p w14:paraId="0E7521B7" w14:textId="77777777" w:rsidR="00D961D8" w:rsidRDefault="00D961D8" w:rsidP="008C67E0">
      <w:pPr>
        <w:ind w:right="420"/>
        <w:jc w:val="left"/>
      </w:pPr>
    </w:p>
    <w:p w14:paraId="3E9B2E7D" w14:textId="77777777" w:rsidR="00D961D8" w:rsidRDefault="00D961D8" w:rsidP="008C67E0">
      <w:pPr>
        <w:ind w:right="420"/>
        <w:jc w:val="left"/>
      </w:pPr>
    </w:p>
    <w:p w14:paraId="62535669" w14:textId="77777777" w:rsidR="00D961D8" w:rsidRDefault="00D961D8" w:rsidP="008C67E0">
      <w:pPr>
        <w:ind w:right="420"/>
        <w:jc w:val="left"/>
      </w:pPr>
    </w:p>
    <w:p w14:paraId="3226F4A7" w14:textId="77777777" w:rsidR="00D961D8" w:rsidRDefault="00D961D8" w:rsidP="008C67E0">
      <w:pPr>
        <w:ind w:right="420"/>
        <w:jc w:val="left"/>
      </w:pPr>
    </w:p>
    <w:p w14:paraId="1B8483D6" w14:textId="77777777" w:rsidR="00D961D8" w:rsidRDefault="00D961D8" w:rsidP="008C67E0">
      <w:pPr>
        <w:ind w:right="420"/>
        <w:jc w:val="left"/>
      </w:pPr>
    </w:p>
    <w:p w14:paraId="45C26210" w14:textId="77777777" w:rsidR="00D961D8" w:rsidRDefault="00D961D8" w:rsidP="008C67E0">
      <w:pPr>
        <w:ind w:right="420"/>
        <w:jc w:val="left"/>
      </w:pPr>
    </w:p>
    <w:p w14:paraId="4D38D7ED" w14:textId="77777777" w:rsidR="00D961D8" w:rsidRDefault="00D961D8" w:rsidP="008C67E0">
      <w:pPr>
        <w:ind w:right="420"/>
        <w:jc w:val="left"/>
      </w:pPr>
    </w:p>
    <w:sectPr w:rsidR="00D961D8" w:rsidSect="00EC4FE9">
      <w:pgSz w:w="11906" w:h="16838"/>
      <w:pgMar w:top="1440" w:right="1800" w:bottom="76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01F5666F" w14:textId="77777777" w:rsidR="006A3BC3" w:rsidRDefault="006A3BC3" w:rsidP="0054037F">
      <w:r>
        <w:separator/>
      </w:r>
    </w:p>
  </w:endnote>
  <w:endnote w:type="continuationSeparator" w:id="0">
    <w:p w14:paraId="20AE72AA" w14:textId="77777777" w:rsidR="006A3BC3" w:rsidRDefault="006A3BC3" w:rsidP="0054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DengXian"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EDC0807" w14:textId="77777777" w:rsidR="006A3BC3" w:rsidRDefault="006A3BC3" w:rsidP="0054037F">
      <w:r>
        <w:separator/>
      </w:r>
    </w:p>
  </w:footnote>
  <w:footnote w:type="continuationSeparator" w:id="0">
    <w:p w14:paraId="0E564670" w14:textId="77777777" w:rsidR="006A3BC3" w:rsidRDefault="006A3BC3" w:rsidP="0054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34281F74"/>
    <w:multiLevelType w:val="hybridMultilevel"/>
    <w:tmpl w:val="74928054"/>
    <w:lvl w:ilvl="0" w:tplc="F9C6D86E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761D64"/>
    <w:multiLevelType w:val="multilevel"/>
    <w:tmpl w:val="35761D64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C62EAA"/>
    <w:multiLevelType w:val="hybridMultilevel"/>
    <w:tmpl w:val="B82E2A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5D0AE4"/>
    <w:multiLevelType w:val="hybridMultilevel"/>
    <w:tmpl w:val="EE3E57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9C8206F"/>
    <w:multiLevelType w:val="hybridMultilevel"/>
    <w:tmpl w:val="372AB72A"/>
    <w:lvl w:ilvl="0" w:tplc="E5BCFF48">
      <w:start w:val="2018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D32DF3"/>
    <w:multiLevelType w:val="hybridMultilevel"/>
    <w:tmpl w:val="F4DA0A1E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0E4BB5"/>
    <w:multiLevelType w:val="hybridMultilevel"/>
    <w:tmpl w:val="30FC8EE2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4967909"/>
    <w:multiLevelType w:val="hybridMultilevel"/>
    <w:tmpl w:val="20E0BAF0"/>
    <w:lvl w:ilvl="0" w:tplc="340E81CC">
      <w:start w:val="2014"/>
      <w:numFmt w:val="bullet"/>
      <w:lvlText w:val="·"/>
      <w:lvlJc w:val="left"/>
      <w:pPr>
        <w:ind w:left="42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21310"/>
    <w:rsid w:val="00063CFB"/>
    <w:rsid w:val="00094986"/>
    <w:rsid w:val="000A2EA3"/>
    <w:rsid w:val="000B7897"/>
    <w:rsid w:val="000C2C43"/>
    <w:rsid w:val="000D4728"/>
    <w:rsid w:val="00104CA2"/>
    <w:rsid w:val="00106257"/>
    <w:rsid w:val="0011279F"/>
    <w:rsid w:val="00172A27"/>
    <w:rsid w:val="0017615B"/>
    <w:rsid w:val="001B34F5"/>
    <w:rsid w:val="001D2380"/>
    <w:rsid w:val="001D3D36"/>
    <w:rsid w:val="001F2C52"/>
    <w:rsid w:val="002007FF"/>
    <w:rsid w:val="002064F1"/>
    <w:rsid w:val="002143FA"/>
    <w:rsid w:val="002451E5"/>
    <w:rsid w:val="00261811"/>
    <w:rsid w:val="00262BD1"/>
    <w:rsid w:val="00267911"/>
    <w:rsid w:val="002B7918"/>
    <w:rsid w:val="002C6673"/>
    <w:rsid w:val="002D1FC6"/>
    <w:rsid w:val="002E5FEB"/>
    <w:rsid w:val="002F4772"/>
    <w:rsid w:val="003076DF"/>
    <w:rsid w:val="00347AC8"/>
    <w:rsid w:val="00384F10"/>
    <w:rsid w:val="003A08A8"/>
    <w:rsid w:val="003A7090"/>
    <w:rsid w:val="003C161F"/>
    <w:rsid w:val="003C2527"/>
    <w:rsid w:val="003D14DF"/>
    <w:rsid w:val="003D167F"/>
    <w:rsid w:val="003D262C"/>
    <w:rsid w:val="003D4D82"/>
    <w:rsid w:val="003D6D5B"/>
    <w:rsid w:val="003D6FBD"/>
    <w:rsid w:val="003D74FF"/>
    <w:rsid w:val="003E2995"/>
    <w:rsid w:val="003E2F8E"/>
    <w:rsid w:val="003F3B71"/>
    <w:rsid w:val="003F6190"/>
    <w:rsid w:val="003F6DF4"/>
    <w:rsid w:val="00417BCB"/>
    <w:rsid w:val="00427396"/>
    <w:rsid w:val="00430453"/>
    <w:rsid w:val="004564DD"/>
    <w:rsid w:val="00485F8F"/>
    <w:rsid w:val="00485FA8"/>
    <w:rsid w:val="004931B1"/>
    <w:rsid w:val="00495FD4"/>
    <w:rsid w:val="004B4A3A"/>
    <w:rsid w:val="004C5705"/>
    <w:rsid w:val="004D1D5E"/>
    <w:rsid w:val="004D4FD2"/>
    <w:rsid w:val="004D791B"/>
    <w:rsid w:val="004E7BB6"/>
    <w:rsid w:val="00502EF6"/>
    <w:rsid w:val="00533158"/>
    <w:rsid w:val="0054037F"/>
    <w:rsid w:val="0055593F"/>
    <w:rsid w:val="005767B0"/>
    <w:rsid w:val="005878CA"/>
    <w:rsid w:val="00594B58"/>
    <w:rsid w:val="005A080A"/>
    <w:rsid w:val="005C20A2"/>
    <w:rsid w:val="005C4461"/>
    <w:rsid w:val="005C5AB2"/>
    <w:rsid w:val="00607420"/>
    <w:rsid w:val="0062706B"/>
    <w:rsid w:val="006507E3"/>
    <w:rsid w:val="00674BE6"/>
    <w:rsid w:val="006A016F"/>
    <w:rsid w:val="006A3BC3"/>
    <w:rsid w:val="006A46BC"/>
    <w:rsid w:val="006B497A"/>
    <w:rsid w:val="006C47AD"/>
    <w:rsid w:val="006D197B"/>
    <w:rsid w:val="006D4C56"/>
    <w:rsid w:val="00704C11"/>
    <w:rsid w:val="0071089C"/>
    <w:rsid w:val="00714BBF"/>
    <w:rsid w:val="00722CAB"/>
    <w:rsid w:val="0074744B"/>
    <w:rsid w:val="007502B7"/>
    <w:rsid w:val="007878E1"/>
    <w:rsid w:val="00793831"/>
    <w:rsid w:val="007B562D"/>
    <w:rsid w:val="007E577F"/>
    <w:rsid w:val="008322F4"/>
    <w:rsid w:val="008514F7"/>
    <w:rsid w:val="0085431E"/>
    <w:rsid w:val="00854BA0"/>
    <w:rsid w:val="0088357E"/>
    <w:rsid w:val="008C67E0"/>
    <w:rsid w:val="008D1947"/>
    <w:rsid w:val="008E4DF7"/>
    <w:rsid w:val="008F2548"/>
    <w:rsid w:val="008F71D0"/>
    <w:rsid w:val="009002A5"/>
    <w:rsid w:val="009223B3"/>
    <w:rsid w:val="00927CE6"/>
    <w:rsid w:val="00936DC4"/>
    <w:rsid w:val="00954498"/>
    <w:rsid w:val="0098336E"/>
    <w:rsid w:val="00984BB4"/>
    <w:rsid w:val="00984D3B"/>
    <w:rsid w:val="00993AA6"/>
    <w:rsid w:val="009B0695"/>
    <w:rsid w:val="009B38F5"/>
    <w:rsid w:val="009E2164"/>
    <w:rsid w:val="009E2E42"/>
    <w:rsid w:val="009E329F"/>
    <w:rsid w:val="00A019AB"/>
    <w:rsid w:val="00A0558F"/>
    <w:rsid w:val="00A211C2"/>
    <w:rsid w:val="00A21FD3"/>
    <w:rsid w:val="00A35552"/>
    <w:rsid w:val="00A4565E"/>
    <w:rsid w:val="00A543AA"/>
    <w:rsid w:val="00A64E9C"/>
    <w:rsid w:val="00AA043B"/>
    <w:rsid w:val="00AA2F80"/>
    <w:rsid w:val="00AA4F0D"/>
    <w:rsid w:val="00AC0F24"/>
    <w:rsid w:val="00AD4300"/>
    <w:rsid w:val="00AE4BE0"/>
    <w:rsid w:val="00AF333B"/>
    <w:rsid w:val="00B139A6"/>
    <w:rsid w:val="00B52D9C"/>
    <w:rsid w:val="00B52F1B"/>
    <w:rsid w:val="00B56E58"/>
    <w:rsid w:val="00B77883"/>
    <w:rsid w:val="00B946E3"/>
    <w:rsid w:val="00B95186"/>
    <w:rsid w:val="00BA7436"/>
    <w:rsid w:val="00BB6578"/>
    <w:rsid w:val="00BC63DC"/>
    <w:rsid w:val="00BD383F"/>
    <w:rsid w:val="00BE52B9"/>
    <w:rsid w:val="00BF2D0E"/>
    <w:rsid w:val="00BF2F66"/>
    <w:rsid w:val="00C1076A"/>
    <w:rsid w:val="00C51C8D"/>
    <w:rsid w:val="00C626AE"/>
    <w:rsid w:val="00C629C4"/>
    <w:rsid w:val="00C72738"/>
    <w:rsid w:val="00C839B4"/>
    <w:rsid w:val="00C85F02"/>
    <w:rsid w:val="00CA048A"/>
    <w:rsid w:val="00CA3BCD"/>
    <w:rsid w:val="00CA6039"/>
    <w:rsid w:val="00CA61F2"/>
    <w:rsid w:val="00CB303D"/>
    <w:rsid w:val="00CB5E4A"/>
    <w:rsid w:val="00CB75EC"/>
    <w:rsid w:val="00CC74CF"/>
    <w:rsid w:val="00CD1D78"/>
    <w:rsid w:val="00CD7F2E"/>
    <w:rsid w:val="00CE1AF1"/>
    <w:rsid w:val="00CE572B"/>
    <w:rsid w:val="00CF4A16"/>
    <w:rsid w:val="00D00925"/>
    <w:rsid w:val="00D12205"/>
    <w:rsid w:val="00D24CE5"/>
    <w:rsid w:val="00D2557C"/>
    <w:rsid w:val="00D35F20"/>
    <w:rsid w:val="00D41B5F"/>
    <w:rsid w:val="00D52E7C"/>
    <w:rsid w:val="00D551D6"/>
    <w:rsid w:val="00D961D8"/>
    <w:rsid w:val="00DA74A5"/>
    <w:rsid w:val="00DC238C"/>
    <w:rsid w:val="00DD0CDC"/>
    <w:rsid w:val="00DF33E1"/>
    <w:rsid w:val="00E0345D"/>
    <w:rsid w:val="00E10CFF"/>
    <w:rsid w:val="00E16F13"/>
    <w:rsid w:val="00E227D8"/>
    <w:rsid w:val="00E37027"/>
    <w:rsid w:val="00E54D11"/>
    <w:rsid w:val="00E631C0"/>
    <w:rsid w:val="00E65F15"/>
    <w:rsid w:val="00E713C9"/>
    <w:rsid w:val="00E762D3"/>
    <w:rsid w:val="00E9032A"/>
    <w:rsid w:val="00EA374D"/>
    <w:rsid w:val="00EB50E9"/>
    <w:rsid w:val="00EC4FE9"/>
    <w:rsid w:val="00ED2DE4"/>
    <w:rsid w:val="00F07A4B"/>
    <w:rsid w:val="00F27EE7"/>
    <w:rsid w:val="00F302DA"/>
    <w:rsid w:val="00F37D04"/>
    <w:rsid w:val="00F408B5"/>
    <w:rsid w:val="00F4384B"/>
    <w:rsid w:val="00F4723F"/>
    <w:rsid w:val="00F664E8"/>
    <w:rsid w:val="00F8436C"/>
    <w:rsid w:val="00F95A8F"/>
    <w:rsid w:val="00FA0C44"/>
    <w:rsid w:val="00FA247A"/>
    <w:rsid w:val="00FC70BC"/>
    <w:rsid w:val="00FD2FBD"/>
    <w:rsid w:val="00FE5472"/>
    <w:rsid w:val="00FF5067"/>
    <w:rsid w:val="00FF746D"/>
    <w:rsid w:val="02AD0E3A"/>
    <w:rsid w:val="08262FA2"/>
    <w:rsid w:val="0A3E7EE3"/>
    <w:rsid w:val="0E130D0E"/>
    <w:rsid w:val="16367DB8"/>
    <w:rsid w:val="24FB4AE7"/>
    <w:rsid w:val="31C41107"/>
    <w:rsid w:val="323877D6"/>
    <w:rsid w:val="35A93F53"/>
    <w:rsid w:val="3605525C"/>
    <w:rsid w:val="38B67B2E"/>
    <w:rsid w:val="452B493E"/>
    <w:rsid w:val="46A22D2C"/>
    <w:rsid w:val="52FB72DD"/>
    <w:rsid w:val="57101293"/>
    <w:rsid w:val="5F410EAB"/>
    <w:rsid w:val="67A35DBF"/>
    <w:rsid w:val="6F0C7D1D"/>
    <w:rsid w:val="769F255A"/>
    <w:rsid w:val="7A9B4064"/>
    <w:rsid w:val="7ED832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583ED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iPriority="0" w:unhideWhenUsed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FE9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C4FE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C4FE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Default">
    <w:name w:val="Default"/>
    <w:qFormat/>
    <w:rsid w:val="00EC4FE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1">
    <w:name w:val="列出段落1"/>
    <w:basedOn w:val="a"/>
    <w:qFormat/>
    <w:rsid w:val="00EC4FE9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通用"/>
    <w:basedOn w:val="a"/>
    <w:qFormat/>
    <w:rsid w:val="00EC4FE9"/>
    <w:pPr>
      <w:widowControl/>
      <w:overflowPunct w:val="0"/>
      <w:autoSpaceDE w:val="0"/>
      <w:autoSpaceDN w:val="0"/>
      <w:spacing w:before="120" w:after="120" w:line="300" w:lineRule="exact"/>
      <w:ind w:right="216"/>
      <w:jc w:val="left"/>
    </w:pPr>
    <w:rPr>
      <w:spacing w:val="40"/>
      <w:kern w:val="0"/>
      <w:sz w:val="24"/>
      <w:lang w:bidi="he-IL"/>
    </w:rPr>
  </w:style>
  <w:style w:type="paragraph" w:styleId="a6">
    <w:name w:val="List Paragraph"/>
    <w:basedOn w:val="a"/>
    <w:uiPriority w:val="99"/>
    <w:unhideWhenUsed/>
    <w:rsid w:val="00D2557C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0625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06257"/>
    <w:rPr>
      <w:rFonts w:ascii="Heiti SC Light" w:eastAsia="Heiti SC Light" w:hAnsi="Times New Roman"/>
      <w:kern w:val="2"/>
      <w:sz w:val="18"/>
      <w:szCs w:val="18"/>
    </w:rPr>
  </w:style>
  <w:style w:type="table" w:styleId="a9">
    <w:name w:val="Table Grid"/>
    <w:basedOn w:val="a1"/>
    <w:uiPriority w:val="39"/>
    <w:rsid w:val="00D96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a1"/>
    <w:uiPriority w:val="99"/>
    <w:rsid w:val="00D961D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a1"/>
    <w:uiPriority w:val="49"/>
    <w:rsid w:val="00D961D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31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61D414-A533-1D4F-A3DF-B6D161A6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\简历\1. 70份简历模板\Normal.wpt</Template>
  <TotalTime>108</TotalTime>
  <Pages>5</Pages>
  <Words>24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ling xing</cp:lastModifiedBy>
  <cp:revision>84</cp:revision>
  <cp:lastPrinted>2019-06-30T09:10:00Z</cp:lastPrinted>
  <dcterms:created xsi:type="dcterms:W3CDTF">2019-06-30T09:10:00Z</dcterms:created>
  <dcterms:modified xsi:type="dcterms:W3CDTF">2019-08-07T02:08:00Z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