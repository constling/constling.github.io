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C4FE9" w:rsidRDefault="00EC4FE9">
      <w:r>
        <w:pict>
          <v:rect id="Rectangle 6" o:spid="_x0000_s1026" style="position:absolute;left:0;text-align:left;margin-left:-93.6pt;margin-top:-74.4pt;width:598.45pt;height:125pt;z-index:251657216" o:gfxdata="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fPdhraAAAADgEAAA8AAAAA&#10;AAAAAQAgAAAAIgAAAGRycy9kb3ducmV2LnhtbFBLAQIUABQAAAAIAIdO4kAfI/6xSwIAAIwEAAAO&#10;AAAAAAAAAAEAIAAAACkBAABkcnMvZTJvRG9jLnhtbFBLBQYAAAAABgAGAFkBAADmBQAAAAA=&#10;" fillcolor="#5b9bd5 [3204]" strokecolor="#41719c" strokeweight="1pt">
            <v:textbox>
              <w:txbxContent>
                <w:p w:rsidR="00EC4FE9" w:rsidRDefault="00AC0F24" w:rsidP="0054037F">
                  <w:pPr>
                    <w:autoSpaceDN w:val="0"/>
                    <w:spacing w:before="360" w:line="900" w:lineRule="exact"/>
                    <w:ind w:firstLineChars="151" w:firstLine="846"/>
                    <w:jc w:val="left"/>
                    <w:rPr>
                      <w:rFonts w:ascii="微软雅黑" w:eastAsia="微软雅黑" w:hAnsi="微软雅黑"/>
                      <w:bCs/>
                      <w:color w:val="C0C0C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>凌星简历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17306713821</w:t>
                  </w:r>
                </w:p>
                <w:p w:rsidR="00EC4FE9" w:rsidRDefault="00AC0F24">
                  <w:pPr>
                    <w:autoSpaceDN w:val="0"/>
                    <w:spacing w:line="900" w:lineRule="exact"/>
                    <w:ind w:firstLineChars="281" w:firstLine="899"/>
                    <w:jc w:val="left"/>
                    <w:rPr>
                      <w:rFonts w:ascii="微软雅黑" w:eastAsia="微软雅黑" w:hAnsi="微软雅黑" w:cs="微软雅黑"/>
                      <w:bCs/>
                      <w:color w:val="FFFFFF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四川大学本科</w:t>
                  </w: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 xml:space="preserve">           1005993786@qq.com</w:t>
                  </w:r>
                </w:p>
                <w:p w:rsidR="00EC4FE9" w:rsidRDefault="00EC4FE9">
                  <w:pPr>
                    <w:autoSpaceDN w:val="0"/>
                    <w:spacing w:before="141" w:after="141" w:line="900" w:lineRule="exact"/>
                    <w:rPr>
                      <w:rFonts w:ascii="微软雅黑" w:eastAsia="微软雅黑" w:hAnsi="微软雅黑"/>
                      <w:bCs/>
                      <w:color w:val="C0C0C0"/>
                      <w:sz w:val="56"/>
                      <w:szCs w:val="28"/>
                    </w:rPr>
                  </w:pPr>
                </w:p>
              </w:txbxContent>
            </v:textbox>
          </v:rect>
        </w:pict>
      </w:r>
    </w:p>
    <w:p w:rsidR="00EC4FE9" w:rsidRDefault="00EC4FE9"/>
    <w:p w:rsidR="00EC4FE9" w:rsidRDefault="00EC4FE9"/>
    <w:p w:rsidR="00EC4FE9" w:rsidRDefault="00EC4FE9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8" type="#_x0000_t202" style="position:absolute;left:0;text-align:left;margin-left:-49.85pt;margin-top:4.9pt;width:516.3pt;height:693.2pt;z-index:251656192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>
              <w:txbxContent>
                <w:p w:rsidR="00EC4FE9" w:rsidRDefault="00AC0F24">
                  <w:pPr>
                    <w:rPr>
                      <w:rFonts w:ascii="宋体" w:hAnsi="宋体" w:cs="宋体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实习经历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-</w:t>
                  </w:r>
                  <w:r>
                    <w:rPr>
                      <w:rFonts w:ascii="宋体" w:hAnsi="宋体" w:cs="宋体" w:hint="eastAsia"/>
                      <w:b/>
                      <w:color w:val="2E74B5" w:themeColor="accent1" w:themeShade="BF"/>
                      <w:sz w:val="30"/>
                      <w:szCs w:val="30"/>
                    </w:rPr>
                    <w:t>腾讯科技有限公司</w:t>
                  </w:r>
                  <w:r>
                    <w:rPr>
                      <w:rFonts w:ascii="宋体" w:hAnsi="宋体" w:cs="宋体" w:hint="eastAsia"/>
                      <w:b/>
                      <w:color w:val="2E74B5" w:themeColor="accent1" w:themeShade="BF"/>
                      <w:sz w:val="30"/>
                      <w:szCs w:val="30"/>
                    </w:rPr>
                    <w:t>-</w:t>
                  </w:r>
                  <w:r>
                    <w:rPr>
                      <w:rFonts w:ascii="宋体" w:hAnsi="宋体" w:cs="宋体" w:hint="eastAsia"/>
                      <w:b/>
                      <w:color w:val="2E74B5" w:themeColor="accent1" w:themeShade="BF"/>
                      <w:sz w:val="30"/>
                      <w:szCs w:val="30"/>
                    </w:rPr>
                    <w:t>即时通迅应用部</w:t>
                  </w:r>
                </w:p>
                <w:p w:rsidR="00EC4FE9" w:rsidRDefault="00AC0F24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2011.6-2011.9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PC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端开发</w:t>
                  </w:r>
                </w:p>
                <w:p w:rsidR="00EC4FE9" w:rsidRDefault="00AC0F24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工作内容：</w:t>
                  </w:r>
                  <w:r>
                    <w:rPr>
                      <w:kern w:val="2"/>
                    </w:rPr>
                    <w:t>Q+</w:t>
                  </w:r>
                  <w:r>
                    <w:rPr>
                      <w:rFonts w:hint="eastAsia"/>
                      <w:kern w:val="2"/>
                    </w:rPr>
                    <w:t>镜像屏开发与优化。</w:t>
                  </w:r>
                </w:p>
                <w:p w:rsidR="00EC4FE9" w:rsidRDefault="00AC0F24">
                  <w:pPr>
                    <w:pStyle w:val="Default"/>
                    <w:spacing w:line="360" w:lineRule="auto"/>
                    <w:ind w:firstLine="420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需求：</w:t>
                  </w:r>
                  <w:r>
                    <w:rPr>
                      <w:kern w:val="2"/>
                    </w:rPr>
                    <w:t>Q+</w:t>
                  </w:r>
                  <w:r>
                    <w:rPr>
                      <w:rFonts w:hint="eastAsia"/>
                      <w:kern w:val="2"/>
                    </w:rPr>
                    <w:t>镜像屏日历，同步天气信息、记事等功能；采用</w:t>
                  </w:r>
                  <w:r>
                    <w:rPr>
                      <w:rFonts w:hint="eastAsia"/>
                      <w:kern w:val="2"/>
                    </w:rPr>
                    <w:t>windows</w:t>
                  </w:r>
                  <w:r>
                    <w:rPr>
                      <w:rFonts w:hint="eastAsia"/>
                      <w:kern w:val="2"/>
                    </w:rPr>
                    <w:t>文件映射读取大图、优化读取时间。</w:t>
                  </w:r>
                </w:p>
                <w:p w:rsidR="00EC4FE9" w:rsidRDefault="00AC0F2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-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腾讯科技有限公司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-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即时通迅应用部</w:t>
                  </w:r>
                </w:p>
                <w:p w:rsidR="00EC4FE9" w:rsidRDefault="00AC0F24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2012.6-2014.2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PC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端开发</w:t>
                  </w:r>
                </w:p>
                <w:p w:rsidR="00EC4FE9" w:rsidRDefault="00AC0F24">
                  <w:pPr>
                    <w:pStyle w:val="Default"/>
                    <w:spacing w:line="360" w:lineRule="auto"/>
                    <w:ind w:firstLine="420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相关业务：聊天热词、游戏丰富态、广告模块、业务图标系统、兼其它业务如优惠卷、情侣</w:t>
                  </w:r>
                  <w:r>
                    <w:rPr>
                      <w:kern w:val="2"/>
                    </w:rPr>
                    <w:t>AIO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EC4FE9" w:rsidRDefault="00AC0F24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聊天热词：</w:t>
                  </w:r>
                  <w:r>
                    <w:rPr>
                      <w:rFonts w:hint="eastAsia"/>
                      <w:kern w:val="2"/>
                    </w:rPr>
                    <w:t>将聊天热词从三千的量级做到</w:t>
                  </w:r>
                  <w:r>
                    <w:rPr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万的量级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:rsidR="00EC4FE9" w:rsidRDefault="00AC0F24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业务图标系统：实现了业务方无需跟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版本随时发布业务图标。</w:t>
                  </w:r>
                </w:p>
                <w:p w:rsidR="00EC4FE9" w:rsidRDefault="00AC0F24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广告：聊天窗口</w:t>
                  </w:r>
                  <w:r>
                    <w:rPr>
                      <w:rFonts w:hint="eastAsia"/>
                      <w:kern w:val="2"/>
                    </w:rPr>
                    <w:t>广告、群公告广告等，提前完成</w:t>
                  </w:r>
                  <w:r>
                    <w:rPr>
                      <w:kern w:val="2"/>
                    </w:rPr>
                    <w:t>2013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1.8</w:t>
                  </w:r>
                  <w:r>
                    <w:rPr>
                      <w:rFonts w:hint="eastAsia"/>
                      <w:kern w:val="2"/>
                    </w:rPr>
                    <w:t>亿的部门</w:t>
                  </w:r>
                  <w:r>
                    <w:rPr>
                      <w:kern w:val="2"/>
                    </w:rPr>
                    <w:t>KPI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EC4FE9" w:rsidRDefault="00AC0F24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游戏丰富态：在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同步玩家游戏状态，达到无需跟版本发布游戏业务状态。</w:t>
                  </w:r>
                </w:p>
                <w:p w:rsidR="00EC4FE9" w:rsidRDefault="00AC0F24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2014.3-2016.2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iOS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移动端开发</w:t>
                  </w:r>
                </w:p>
                <w:p w:rsidR="00EC4FE9" w:rsidRDefault="00AC0F24">
                  <w:pPr>
                    <w:pStyle w:val="Default"/>
                    <w:spacing w:line="360" w:lineRule="auto"/>
                    <w:ind w:firstLine="420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腾讯课堂</w:t>
                  </w:r>
                  <w:r>
                    <w:rPr>
                      <w:kern w:val="2"/>
                    </w:rPr>
                    <w:t>iOS</w:t>
                  </w:r>
                  <w:r>
                    <w:rPr>
                      <w:rFonts w:hint="eastAsia"/>
                      <w:kern w:val="2"/>
                    </w:rPr>
                    <w:t>移动端，包括</w:t>
                  </w:r>
                  <w:r>
                    <w:rPr>
                      <w:kern w:val="2"/>
                    </w:rPr>
                    <w:t>APP</w:t>
                  </w:r>
                  <w:r>
                    <w:rPr>
                      <w:rFonts w:hint="eastAsia"/>
                      <w:kern w:val="2"/>
                    </w:rPr>
                    <w:t>前期预研及基础能力搭建与业务开发。</w:t>
                  </w:r>
                  <w:r>
                    <w:rPr>
                      <w:kern w:val="2"/>
                    </w:rPr>
                    <w:t>webview</w:t>
                  </w:r>
                  <w:r>
                    <w:rPr>
                      <w:rFonts w:hint="eastAsia"/>
                      <w:kern w:val="2"/>
                    </w:rPr>
                    <w:t>离线缓存机制、数据存储、数据上报、用户行为记录、滚动刷新、我的主页、</w:t>
                  </w:r>
                  <w:r>
                    <w:rPr>
                      <w:kern w:val="2"/>
                    </w:rPr>
                    <w:t>apns push</w:t>
                  </w:r>
                  <w:r>
                    <w:rPr>
                      <w:rFonts w:hint="eastAsia"/>
                      <w:kern w:val="2"/>
                    </w:rPr>
                    <w:t>以及一系列的业务功能开发。</w:t>
                  </w:r>
                </w:p>
                <w:p w:rsidR="00EC4FE9" w:rsidRDefault="00AC0F24">
                  <w:pPr>
                    <w:pStyle w:val="Default"/>
                    <w:spacing w:line="360" w:lineRule="auto"/>
                    <w:ind w:firstLine="420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公共组件“统一帐号登录</w:t>
                  </w:r>
                  <w:r>
                    <w:rPr>
                      <w:kern w:val="2"/>
                    </w:rPr>
                    <w:t>SDK</w:t>
                  </w:r>
                  <w:r>
                    <w:rPr>
                      <w:rFonts w:hint="eastAsia"/>
                      <w:kern w:val="2"/>
                    </w:rPr>
                    <w:t>”，统一手</w:t>
                  </w:r>
                  <w:r>
                    <w:rPr>
                      <w:kern w:val="2"/>
                    </w:rPr>
                    <w:t>Q</w:t>
                  </w:r>
                  <w:r>
                    <w:rPr>
                      <w:rFonts w:hint="eastAsia"/>
                      <w:kern w:val="2"/>
                    </w:rPr>
                    <w:t>帐号登录、手</w:t>
                  </w:r>
                  <w:r>
                    <w:rPr>
                      <w:kern w:val="2"/>
                    </w:rPr>
                    <w:t>Q</w:t>
                  </w:r>
                  <w:r>
                    <w:rPr>
                      <w:rFonts w:hint="eastAsia"/>
                      <w:kern w:val="2"/>
                    </w:rPr>
                    <w:t>快速登录、微信快速登录、自定义帐号登录、手机登录等多种登录能力。</w:t>
                  </w:r>
                </w:p>
                <w:p w:rsidR="00EC4FE9" w:rsidRDefault="00AC0F24">
                  <w:pPr>
                    <w:pStyle w:val="Default"/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2015.6-2016.2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iOS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移动端开发</w:t>
                  </w:r>
                </w:p>
                <w:p w:rsidR="00EC4FE9" w:rsidRDefault="00AC0F24">
                  <w:pPr>
                    <w:pStyle w:val="Default"/>
                    <w:spacing w:line="360" w:lineRule="auto"/>
                    <w:ind w:firstLine="420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手机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群视频业务开发、包括在视频内聊天、消息展示、送礼及展示、多人视频交互等。（视频能力由公司内</w:t>
                  </w:r>
                  <w:r>
                    <w:rPr>
                      <w:kern w:val="2"/>
                    </w:rPr>
                    <w:t>sdk</w:t>
                  </w:r>
                  <w:r>
                    <w:rPr>
                      <w:rFonts w:hint="eastAsia"/>
                      <w:kern w:val="2"/>
                    </w:rPr>
                    <w:t>提供）</w:t>
                  </w:r>
                </w:p>
                <w:p w:rsidR="00EC4FE9" w:rsidRDefault="00AC0F24">
                  <w:pPr>
                    <w:pStyle w:val="Default"/>
                    <w:spacing w:line="360" w:lineRule="auto"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 xml:space="preserve">2015.2-2016.2 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其它输出</w:t>
                  </w:r>
                </w:p>
                <w:p w:rsidR="00EC4FE9" w:rsidRDefault="00AC0F24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Penguin</w:t>
                  </w:r>
                  <w:r>
                    <w:rPr>
                      <w:rFonts w:hint="eastAsia"/>
                      <w:kern w:val="2"/>
                    </w:rPr>
                    <w:t>工具：由于在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端调试手机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的工具缺乏，故开发了一个打通手机与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调试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的工具。可以在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上面查看界面层次、通过控件名称定位控件代码位置以及控件尺寸。</w:t>
                  </w:r>
                </w:p>
                <w:p w:rsidR="00EC4FE9" w:rsidRDefault="00AC0F24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LogViewer</w:t>
                  </w:r>
                  <w:r>
                    <w:rPr>
                      <w:rFonts w:hint="eastAsia"/>
                      <w:kern w:val="2"/>
                    </w:rPr>
                    <w:t>工具：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windows</w:t>
                  </w:r>
                  <w:r>
                    <w:rPr>
                      <w:rFonts w:hint="eastAsia"/>
                      <w:kern w:val="2"/>
                    </w:rPr>
                    <w:t>上查看</w:t>
                  </w:r>
                  <w:r>
                    <w:rPr>
                      <w:rFonts w:hint="eastAsia"/>
                      <w:kern w:val="2"/>
                    </w:rPr>
                    <w:t>iOS</w:t>
                  </w:r>
                  <w:r>
                    <w:rPr>
                      <w:rFonts w:hint="eastAsia"/>
                      <w:kern w:val="2"/>
                    </w:rPr>
                    <w:t>系统</w:t>
                  </w:r>
                  <w:r>
                    <w:rPr>
                      <w:rFonts w:hint="eastAsia"/>
                      <w:kern w:val="2"/>
                    </w:rPr>
                    <w:t>log</w:t>
                  </w:r>
                  <w:r>
                    <w:rPr>
                      <w:rFonts w:hint="eastAsia"/>
                      <w:kern w:val="2"/>
                    </w:rPr>
                    <w:t>的能力，包括过滤关键字等匹配规则。</w:t>
                  </w:r>
                </w:p>
                <w:p w:rsidR="00EC4FE9" w:rsidRDefault="00AC0F24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专利</w:t>
                  </w:r>
                  <w:r>
                    <w:rPr>
                      <w:rFonts w:hint="eastAsia"/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篇、内部文档等。</w:t>
                  </w:r>
                </w:p>
                <w:p w:rsidR="00EC4FE9" w:rsidRDefault="00EC4FE9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:rsidR="00EC4FE9" w:rsidRDefault="00EC4FE9">
                  <w:pPr>
                    <w:pStyle w:val="Default"/>
                    <w:spacing w:line="360" w:lineRule="auto"/>
                    <w:rPr>
                      <w:rFonts w:ascii="宋体" w:hAnsi="宋体" w:cs="宋体"/>
                      <w:kern w:val="2"/>
                    </w:rPr>
                  </w:pPr>
                </w:p>
                <w:p w:rsidR="00EC4FE9" w:rsidRDefault="00EC4FE9">
                  <w:pPr>
                    <w:pStyle w:val="Default"/>
                    <w:spacing w:line="360" w:lineRule="auto"/>
                    <w:rPr>
                      <w:rFonts w:ascii="宋体" w:hAnsi="宋体" w:cs="宋体"/>
                      <w:kern w:val="2"/>
                    </w:rPr>
                  </w:pPr>
                </w:p>
                <w:p w:rsidR="00EC4FE9" w:rsidRDefault="00EC4FE9">
                  <w:pPr>
                    <w:pStyle w:val="Default"/>
                    <w:spacing w:line="360" w:lineRule="auto"/>
                    <w:rPr>
                      <w:rFonts w:ascii="宋体" w:hAnsi="宋体" w:cs="宋体"/>
                      <w:kern w:val="2"/>
                    </w:rPr>
                  </w:pPr>
                </w:p>
                <w:p w:rsidR="00EC4FE9" w:rsidRDefault="00EC4FE9">
                  <w:pPr>
                    <w:pStyle w:val="Default"/>
                    <w:spacing w:line="360" w:lineRule="auto"/>
                    <w:rPr>
                      <w:rFonts w:ascii="宋体" w:hAnsi="宋体" w:cs="宋体"/>
                      <w:kern w:val="2"/>
                    </w:rPr>
                  </w:pPr>
                </w:p>
                <w:p w:rsidR="00EC4FE9" w:rsidRDefault="00EC4FE9">
                  <w:pPr>
                    <w:pStyle w:val="Default"/>
                    <w:spacing w:line="360" w:lineRule="auto"/>
                    <w:rPr>
                      <w:rFonts w:ascii="宋体" w:hAnsi="宋体" w:cs="宋体"/>
                      <w:kern w:val="2"/>
                    </w:rPr>
                  </w:pPr>
                </w:p>
                <w:p w:rsidR="00EC4FE9" w:rsidRDefault="00EC4FE9">
                  <w:pPr>
                    <w:pStyle w:val="Default"/>
                    <w:spacing w:line="360" w:lineRule="auto"/>
                    <w:rPr>
                      <w:rFonts w:ascii="宋体" w:hAnsi="宋体" w:cs="宋体"/>
                      <w:kern w:val="2"/>
                    </w:rPr>
                  </w:pPr>
                </w:p>
                <w:p w:rsidR="00EC4FE9" w:rsidRDefault="00EC4FE9">
                  <w:pPr>
                    <w:pStyle w:val="Default"/>
                    <w:spacing w:line="360" w:lineRule="auto"/>
                    <w:rPr>
                      <w:rFonts w:ascii="宋体" w:hAnsi="宋体" w:cs="宋体"/>
                      <w:kern w:val="2"/>
                    </w:rPr>
                  </w:pPr>
                </w:p>
                <w:p w:rsidR="00EC4FE9" w:rsidRDefault="00EC4FE9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Cs/>
                      <w:spacing w:val="0"/>
                      <w:kern w:val="2"/>
                      <w:sz w:val="20"/>
                      <w:lang w:bidi="ar-SA"/>
                    </w:rPr>
                  </w:pPr>
                </w:p>
              </w:txbxContent>
            </v:textbox>
          </v:shape>
        </w:pict>
      </w:r>
    </w:p>
    <w:p w:rsidR="00EC4FE9" w:rsidRDefault="00EC4FE9"/>
    <w:p w:rsidR="00EC4FE9" w:rsidRDefault="00EC4FE9"/>
    <w:p w:rsidR="00EC4FE9" w:rsidRDefault="00EC4FE9"/>
    <w:p w:rsidR="00EC4FE9" w:rsidRDefault="00EC4FE9"/>
    <w:p w:rsidR="00EC4FE9" w:rsidRDefault="00EC4FE9"/>
    <w:p w:rsidR="00EC4FE9" w:rsidRDefault="00EC4FE9"/>
    <w:p w:rsidR="00EC4FE9" w:rsidRDefault="00EC4FE9"/>
    <w:p w:rsidR="00EC4FE9" w:rsidRDefault="00EC4FE9"/>
    <w:p w:rsidR="00EC4FE9" w:rsidRDefault="00AC0F24">
      <w:pPr>
        <w:tabs>
          <w:tab w:val="left" w:pos="2143"/>
        </w:tabs>
        <w:jc w:val="left"/>
      </w:pPr>
      <w:r>
        <w:rPr>
          <w:rFonts w:hint="eastAsia"/>
        </w:rPr>
        <w:tab/>
      </w:r>
    </w:p>
    <w:p w:rsidR="00EC4FE9" w:rsidRDefault="00EC4FE9"/>
    <w:p w:rsidR="00EC4FE9" w:rsidRDefault="00EC4FE9"/>
    <w:p w:rsidR="00EC4FE9" w:rsidRDefault="00EC4FE9">
      <w:pPr>
        <w:jc w:val="right"/>
      </w:pPr>
    </w:p>
    <w:p w:rsidR="00EC4FE9" w:rsidRDefault="00AC0F24">
      <w:pPr>
        <w:widowControl/>
        <w:jc w:val="left"/>
      </w:pPr>
      <w:r>
        <w:br w:type="page"/>
      </w:r>
    </w:p>
    <w:p w:rsidR="0054037F" w:rsidRDefault="0054037F">
      <w:pPr>
        <w:ind w:right="420"/>
        <w:jc w:val="left"/>
      </w:pPr>
      <w:bookmarkStart w:id="0" w:name="_GoBack"/>
      <w:r>
        <w:rPr>
          <w:noProof/>
        </w:rPr>
        <w:lastRenderedPageBreak/>
        <w:pict>
          <v:shape id="_x0000_s1033" type="#_x0000_t202" style="position:absolute;margin-left:-50.5pt;margin-top:8.9pt;width:516.3pt;height:693.2pt;z-index:251659264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>
              <w:txbxContent>
                <w:p w:rsidR="0054037F" w:rsidRDefault="0054037F" w:rsidP="0054037F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工作经历-阿里巴巴-商家事业部</w:t>
                  </w:r>
                </w:p>
                <w:p w:rsidR="0054037F" w:rsidRDefault="0054037F" w:rsidP="0054037F">
                  <w:pPr>
                    <w:pStyle w:val="Default"/>
                    <w:tabs>
                      <w:tab w:val="left" w:pos="170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2016.2-2017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mac端开发</w:t>
                  </w:r>
                </w:p>
                <w:p w:rsidR="0054037F" w:rsidRDefault="0054037F" w:rsidP="0054037F">
                  <w:pPr>
                    <w:pStyle w:val="Default"/>
                    <w:spacing w:line="360" w:lineRule="auto"/>
                    <w:ind w:firstLine="420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/>
                      <w:color w:val="auto"/>
                      <w:kern w:val="2"/>
                    </w:rPr>
                    <w:t>M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ac旺旺端基础功能实现、基础体验优化、性能优化等方面。</w:t>
                  </w:r>
                </w:p>
                <w:p w:rsidR="0054037F" w:rsidRDefault="0054037F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性能优化：用户头像、消息图片的图片下载、更新、缓存模块。以SDWebImage开源库为基础，实现的图片的磁盘、内存的管理模块。同时减少图片的多余下载、压缩、裁前等。</w:t>
                  </w:r>
                </w:p>
                <w:p w:rsidR="0054037F" w:rsidRDefault="0054037F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业务需求：截图工具、表情管理与面板、快捷面板、换肤、二维码扫码登录、视频播放、加群面板、群公告面板、图片查看器等等功能。</w:t>
                  </w:r>
                </w:p>
                <w:p w:rsidR="0054037F" w:rsidRDefault="0054037F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kern w:val="2"/>
                    </w:rPr>
                    <w:t>M</w:t>
                  </w:r>
                  <w:r>
                    <w:rPr>
                      <w:rFonts w:hint="eastAsia"/>
                      <w:kern w:val="2"/>
                    </w:rPr>
                    <w:t>ac</w:t>
                  </w:r>
                  <w:r>
                    <w:rPr>
                      <w:rFonts w:hint="eastAsia"/>
                      <w:kern w:val="2"/>
                    </w:rPr>
                    <w:t>旺旺</w:t>
                  </w:r>
                  <w:r>
                    <w:rPr>
                      <w:rFonts w:hint="eastAsia"/>
                      <w:kern w:val="2"/>
                    </w:rPr>
                    <w:t>Imsdk</w:t>
                  </w:r>
                  <w:r>
                    <w:rPr>
                      <w:rFonts w:hint="eastAsia"/>
                      <w:kern w:val="2"/>
                    </w:rPr>
                    <w:t>升级与重构：老版旺旺的底层存在很多的不便，替换团队开发的跨平台底层</w:t>
                  </w:r>
                  <w:r>
                    <w:rPr>
                      <w:rFonts w:hint="eastAsia"/>
                      <w:kern w:val="2"/>
                    </w:rPr>
                    <w:t>imsdk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54037F" w:rsidRDefault="0054037F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旺旺插件化体系统。</w:t>
                  </w:r>
                </w:p>
                <w:p w:rsidR="0054037F" w:rsidRDefault="0054037F" w:rsidP="0054037F">
                  <w:pPr>
                    <w:pStyle w:val="Default"/>
                    <w:spacing w:line="360" w:lineRule="auto"/>
                    <w:ind w:left="420"/>
                    <w:rPr>
                      <w:rFonts w:ascii="宋体" w:hAnsi="宋体" w:cs="宋体"/>
                      <w:color w:val="auto"/>
                      <w:kern w:val="2"/>
                    </w:rPr>
                  </w:pPr>
                </w:p>
                <w:p w:rsidR="0054037F" w:rsidRDefault="0054037F" w:rsidP="0054037F">
                  <w:pPr>
                    <w:pStyle w:val="Default"/>
                    <w:spacing w:line="360" w:lineRule="auto"/>
                    <w:ind w:left="420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Mac千牛升级老版本千牛的核心sdk、架构与功能的重开发。</w:t>
                  </w:r>
                  <w:r w:rsidR="00A35552">
                    <w:rPr>
                      <w:rFonts w:ascii="宋体" w:hAnsi="宋体" w:cs="宋体" w:hint="eastAsia"/>
                      <w:color w:val="auto"/>
                      <w:kern w:val="2"/>
                    </w:rPr>
                    <w:t>(oc与c++)</w:t>
                  </w:r>
                </w:p>
                <w:p w:rsidR="0054037F" w:rsidRDefault="0054037F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kern w:val="2"/>
                    </w:rPr>
                    <w:t>Q</w:t>
                  </w:r>
                  <w:r>
                    <w:rPr>
                      <w:rFonts w:hint="eastAsia"/>
                      <w:kern w:val="2"/>
                    </w:rPr>
                    <w:t>nsdk</w:t>
                  </w:r>
                  <w:r>
                    <w:rPr>
                      <w:rFonts w:hint="eastAsia"/>
                      <w:kern w:val="2"/>
                    </w:rPr>
                    <w:t>架构、登录模块、</w:t>
                  </w:r>
                  <w:r>
                    <w:rPr>
                      <w:rFonts w:hint="eastAsia"/>
                      <w:kern w:val="2"/>
                    </w:rPr>
                    <w:t>qnbridge</w:t>
                  </w:r>
                  <w:r>
                    <w:rPr>
                      <w:rFonts w:hint="eastAsia"/>
                      <w:kern w:val="2"/>
                    </w:rPr>
                    <w:t>的封装、用户账号、消息中心等。</w:t>
                  </w:r>
                </w:p>
                <w:p w:rsidR="0054037F" w:rsidRDefault="0054037F" w:rsidP="0054037F">
                  <w:pPr>
                    <w:pStyle w:val="Default"/>
                    <w:tabs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2016.2-2017.6 iOS移动端开发</w:t>
                  </w:r>
                </w:p>
                <w:p w:rsidR="0054037F" w:rsidRDefault="0054037F" w:rsidP="0054037F">
                  <w:pPr>
                    <w:pStyle w:val="Default"/>
                    <w:spacing w:line="360" w:lineRule="auto"/>
                    <w:ind w:firstLine="420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iOS</w:t>
                  </w:r>
                  <w:r>
                    <w:rPr>
                      <w:rFonts w:hint="eastAsia"/>
                      <w:kern w:val="2"/>
                    </w:rPr>
                    <w:t>千牛主要承担直播方面的开发与其它一些能力支持。</w:t>
                  </w:r>
                </w:p>
                <w:p w:rsidR="0054037F" w:rsidRDefault="0054037F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千牛直播：包括视频流的采集、上传，直播美颜，直播装扮等开发。</w:t>
                  </w:r>
                </w:p>
                <w:p w:rsidR="0054037F" w:rsidRDefault="0054037F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千牛其它需求：历史登录页、加载</w:t>
                  </w:r>
                  <w:r>
                    <w:rPr>
                      <w:rFonts w:hint="eastAsia"/>
                      <w:kern w:val="2"/>
                    </w:rPr>
                    <w:t>&amp;</w:t>
                  </w:r>
                  <w:r>
                    <w:rPr>
                      <w:rFonts w:hint="eastAsia"/>
                      <w:kern w:val="2"/>
                    </w:rPr>
                    <w:t>刷新定制、情感化、</w:t>
                  </w:r>
                  <w:r>
                    <w:rPr>
                      <w:rFonts w:hint="eastAsia"/>
                      <w:kern w:val="2"/>
                    </w:rPr>
                    <w:t>VR</w:t>
                  </w:r>
                  <w:r>
                    <w:rPr>
                      <w:rFonts w:hint="eastAsia"/>
                      <w:kern w:val="2"/>
                    </w:rPr>
                    <w:t>播放接入、讯飞语音转文字等。</w:t>
                  </w:r>
                </w:p>
                <w:p w:rsidR="0054037F" w:rsidRDefault="0054037F" w:rsidP="0054037F">
                  <w:pPr>
                    <w:pStyle w:val="Default"/>
                    <w:spacing w:line="360" w:lineRule="auto"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2016.2-2017.10 其它输出</w:t>
                  </w:r>
                </w:p>
                <w:p w:rsidR="0054037F" w:rsidRDefault="0054037F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屏幕截图公共组件：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旺旺与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钉钉共享。</w:t>
                  </w:r>
                </w:p>
                <w:p w:rsidR="0054037F" w:rsidRDefault="0054037F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flyUI</w:t>
                  </w:r>
                  <w:r>
                    <w:rPr>
                      <w:rFonts w:hint="eastAsia"/>
                      <w:kern w:val="2"/>
                    </w:rPr>
                    <w:t>开源项目：</w:t>
                  </w:r>
                  <w:r>
                    <w:rPr>
                      <w:kern w:val="2"/>
                    </w:rPr>
                    <w:t>以黑盒的形式分析</w:t>
                  </w:r>
                  <w:r>
                    <w:rPr>
                      <w:kern w:val="2"/>
                    </w:rPr>
                    <w:t>Mac</w:t>
                  </w:r>
                  <w:r>
                    <w:rPr>
                      <w:kern w:val="2"/>
                    </w:rPr>
                    <w:t>端应用程序界面、监控界面行为并执行界面行为。</w:t>
                  </w:r>
                  <w:r>
                    <w:rPr>
                      <w:kern w:val="2"/>
                    </w:rPr>
                    <w:t>flyUI</w:t>
                  </w:r>
                  <w:r>
                    <w:rPr>
                      <w:kern w:val="2"/>
                    </w:rPr>
                    <w:t>能够帮助我们了解应用程序的界面层次设计、调试界面问题、分析界面行为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54037F" w:rsidRDefault="0054037F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PolarVideo</w:t>
                  </w:r>
                  <w:r>
                    <w:rPr>
                      <w:rFonts w:hint="eastAsia"/>
                      <w:kern w:val="2"/>
                    </w:rPr>
                    <w:t>开源项目：</w:t>
                  </w:r>
                  <w:r>
                    <w:rPr>
                      <w:kern w:val="2"/>
                    </w:rPr>
                    <w:t>建立</w:t>
                  </w:r>
                  <w:r>
                    <w:rPr>
                      <w:kern w:val="2"/>
                    </w:rPr>
                    <w:t>PolarVideo</w:t>
                  </w:r>
                  <w:r>
                    <w:rPr>
                      <w:kern w:val="2"/>
                    </w:rPr>
                    <w:t>项目，旨在探索图像与视频的编辑美化。市面上有很多的图片编辑软件，类似美图秀秀、拼立得等，它们提供很多的基于图片的应用玩法。</w:t>
                  </w:r>
                  <w:r>
                    <w:rPr>
                      <w:kern w:val="2"/>
                    </w:rPr>
                    <w:t>PolarVideo</w:t>
                  </w:r>
                  <w:r>
                    <w:rPr>
                      <w:kern w:val="2"/>
                    </w:rPr>
                    <w:t>仿照实下流行的软件实现图片编辑，同时</w:t>
                  </w:r>
                  <w:r>
                    <w:rPr>
                      <w:kern w:val="2"/>
                    </w:rPr>
                    <w:t>PolarVideo</w:t>
                  </w:r>
                  <w:r>
                    <w:rPr>
                      <w:kern w:val="2"/>
                    </w:rPr>
                    <w:t>也提供其它更多丰富的内容。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54037F" w:rsidRDefault="0054037F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多</w:t>
                  </w:r>
                  <w:r>
                    <w:rPr>
                      <w:rFonts w:hint="eastAsia"/>
                      <w:kern w:val="2"/>
                    </w:rPr>
                    <w:t>tab</w:t>
                  </w:r>
                  <w:r>
                    <w:rPr>
                      <w:rFonts w:hint="eastAsia"/>
                      <w:kern w:val="2"/>
                    </w:rPr>
                    <w:t>拖动开源项目。</w:t>
                  </w:r>
                </w:p>
                <w:p w:rsidR="0054037F" w:rsidRDefault="0054037F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专利</w:t>
                  </w:r>
                  <w:r>
                    <w:rPr>
                      <w:rFonts w:hint="eastAsia"/>
                      <w:kern w:val="2"/>
                    </w:rPr>
                    <w:t>1</w:t>
                  </w:r>
                  <w:r>
                    <w:rPr>
                      <w:rFonts w:hint="eastAsia"/>
                      <w:kern w:val="2"/>
                    </w:rPr>
                    <w:t>篇、内部文档</w:t>
                  </w:r>
                  <w:r>
                    <w:rPr>
                      <w:rFonts w:hint="eastAsia"/>
                      <w:kern w:val="2"/>
                    </w:rPr>
                    <w:t>12</w:t>
                  </w:r>
                  <w:r>
                    <w:rPr>
                      <w:rFonts w:hint="eastAsia"/>
                      <w:kern w:val="2"/>
                    </w:rPr>
                    <w:t>篇。</w:t>
                  </w:r>
                </w:p>
              </w:txbxContent>
            </v:textbox>
          </v:shape>
        </w:pict>
      </w:r>
    </w:p>
    <w:p w:rsidR="0054037F" w:rsidRDefault="0054037F">
      <w:pPr>
        <w:widowControl/>
        <w:jc w:val="left"/>
      </w:pPr>
      <w:r>
        <w:br w:type="page"/>
      </w:r>
    </w:p>
    <w:p w:rsidR="00EC4FE9" w:rsidRDefault="0054037F">
      <w:pPr>
        <w:ind w:right="420"/>
        <w:jc w:val="left"/>
      </w:pPr>
      <w:r>
        <w:rPr>
          <w:noProof/>
        </w:rPr>
        <w:lastRenderedPageBreak/>
        <w:pict>
          <v:shape id="_x0000_s1034" type="#_x0000_t202" style="position:absolute;margin-left:-38.5pt;margin-top:20.9pt;width:516.3pt;height:693.2pt;z-index:251660288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>
              <w:txbxContent>
                <w:p w:rsidR="0054037F" w:rsidRDefault="0054037F" w:rsidP="0054037F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职业技能自述</w:t>
                  </w:r>
                </w:p>
                <w:p w:rsidR="00E631C0" w:rsidRDefault="00CA6039" w:rsidP="00722CAB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kern w:val="2"/>
                    </w:rPr>
                    <w:t>W</w:t>
                  </w:r>
                  <w:r>
                    <w:rPr>
                      <w:rFonts w:hint="eastAsia"/>
                      <w:kern w:val="2"/>
                    </w:rPr>
                    <w:t>indows c++</w:t>
                  </w:r>
                  <w:r>
                    <w:rPr>
                      <w:rFonts w:hint="eastAsia"/>
                      <w:kern w:val="2"/>
                    </w:rPr>
                    <w:t>编程</w:t>
                  </w:r>
                  <w:r w:rsidR="00A35552">
                    <w:rPr>
                      <w:rFonts w:hint="eastAsia"/>
                      <w:kern w:val="2"/>
                    </w:rPr>
                    <w:t>、</w:t>
                  </w:r>
                  <w:r w:rsidR="00A35552">
                    <w:rPr>
                      <w:rFonts w:hint="eastAsia"/>
                      <w:kern w:val="2"/>
                    </w:rPr>
                    <w:t>iOS</w:t>
                  </w:r>
                  <w:r w:rsidR="00A35552">
                    <w:rPr>
                      <w:rFonts w:hint="eastAsia"/>
                      <w:kern w:val="2"/>
                    </w:rPr>
                    <w:t>编程、</w:t>
                  </w:r>
                  <w:r w:rsidR="00E631C0">
                    <w:rPr>
                      <w:rFonts w:hint="eastAsia"/>
                      <w:kern w:val="2"/>
                    </w:rPr>
                    <w:t>mac</w:t>
                  </w:r>
                  <w:r w:rsidR="00E631C0">
                    <w:rPr>
                      <w:rFonts w:hint="eastAsia"/>
                      <w:kern w:val="2"/>
                    </w:rPr>
                    <w:t>编程基础能力都没有问题，同时自己会用</w:t>
                  </w:r>
                  <w:r w:rsidR="00E631C0">
                    <w:rPr>
                      <w:rFonts w:hint="eastAsia"/>
                      <w:kern w:val="2"/>
                    </w:rPr>
                    <w:t>Python</w:t>
                  </w:r>
                  <w:r w:rsidR="00E631C0">
                    <w:rPr>
                      <w:rFonts w:hint="eastAsia"/>
                      <w:kern w:val="2"/>
                    </w:rPr>
                    <w:t>来实现一些基本工具如：无用代码分析、重复文件查换等。</w:t>
                  </w:r>
                </w:p>
                <w:p w:rsidR="00A35552" w:rsidRDefault="00E631C0" w:rsidP="00722CAB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编程方面，熟悉基本的设计模式，喜欢按照</w:t>
                  </w:r>
                  <w:r>
                    <w:rPr>
                      <w:rFonts w:hint="eastAsia"/>
                      <w:kern w:val="2"/>
                    </w:rPr>
                    <w:t>google</w:t>
                  </w:r>
                  <w:r>
                    <w:rPr>
                      <w:rFonts w:hint="eastAsia"/>
                      <w:kern w:val="2"/>
                    </w:rPr>
                    <w:t>开源项目的风格来要求自己。</w:t>
                  </w:r>
                </w:p>
                <w:p w:rsidR="00E631C0" w:rsidRDefault="00E631C0" w:rsidP="00CA6039">
                  <w:pPr>
                    <w:pStyle w:val="Default"/>
                    <w:spacing w:line="360" w:lineRule="auto"/>
                    <w:rPr>
                      <w:rFonts w:hint="eastAsia"/>
                      <w:kern w:val="2"/>
                    </w:rPr>
                  </w:pPr>
                </w:p>
                <w:p w:rsidR="00E631C0" w:rsidRDefault="00CB5E4A" w:rsidP="00E631C0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自我评价</w:t>
                  </w:r>
                </w:p>
                <w:p w:rsidR="00E631C0" w:rsidRDefault="00A019AB" w:rsidP="00722CAB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高效开发效率：需求完成效率高、界面还原度高、代码质量高。</w:t>
                  </w:r>
                </w:p>
                <w:p w:rsidR="004C5705" w:rsidRPr="004C5705" w:rsidRDefault="00A019AB" w:rsidP="004C5705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快速学习能力：往往会动漫调研一些产品新能力或者产品前期调研。</w:t>
                  </w:r>
                </w:p>
                <w:p w:rsidR="00A019AB" w:rsidRDefault="00A019AB" w:rsidP="00722CAB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腾讯期间：“业务个人绩效突破”奖、“</w:t>
                  </w:r>
                  <w:r>
                    <w:rPr>
                      <w:rFonts w:hint="eastAsia"/>
                      <w:kern w:val="2"/>
                    </w:rPr>
                    <w:t>GM</w:t>
                  </w:r>
                  <w:r>
                    <w:rPr>
                      <w:rFonts w:hint="eastAsia"/>
                      <w:kern w:val="2"/>
                    </w:rPr>
                    <w:t>闪电个人奖”、腾讯“</w:t>
                  </w:r>
                  <w:r>
                    <w:rPr>
                      <w:rFonts w:hint="eastAsia"/>
                      <w:kern w:val="2"/>
                    </w:rPr>
                    <w:t>4</w:t>
                  </w:r>
                  <w:r>
                    <w:rPr>
                      <w:rFonts w:hint="eastAsia"/>
                      <w:kern w:val="2"/>
                    </w:rPr>
                    <w:t>星员工称号”。</w:t>
                  </w:r>
                </w:p>
                <w:p w:rsidR="00A019AB" w:rsidRDefault="00A019AB" w:rsidP="00722CAB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阿里期间：实习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2016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、“</w:t>
                  </w: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财年最佳创新奖”。</w:t>
                  </w:r>
                </w:p>
                <w:p w:rsidR="004931B1" w:rsidRDefault="004C5705" w:rsidP="004931B1">
                  <w:pPr>
                    <w:pStyle w:val="Default"/>
                    <w:spacing w:line="360" w:lineRule="auto"/>
                    <w:ind w:firstLine="420"/>
                    <w:rPr>
                      <w:rFonts w:hint="eastAsia"/>
                      <w:kern w:val="2"/>
                    </w:rPr>
                  </w:pPr>
                  <w:r w:rsidRPr="004C5705">
                    <w:rPr>
                      <w:rFonts w:hint="eastAsia"/>
                      <w:kern w:val="2"/>
                    </w:rPr>
                    <w:t>个人喜欢从工作</w:t>
                  </w:r>
                  <w:r>
                    <w:rPr>
                      <w:rFonts w:hint="eastAsia"/>
                      <w:kern w:val="2"/>
                    </w:rPr>
                    <w:t>实用</w:t>
                  </w:r>
                  <w:r w:rsidRPr="004C5705">
                    <w:rPr>
                      <w:rFonts w:hint="eastAsia"/>
                      <w:kern w:val="2"/>
                    </w:rPr>
                    <w:t>、兴趣等方面做一些项目，</w:t>
                  </w:r>
                  <w:r>
                    <w:rPr>
                      <w:rFonts w:hint="eastAsia"/>
                      <w:kern w:val="2"/>
                    </w:rPr>
                    <w:t>希望</w:t>
                  </w:r>
                  <w:r w:rsidRPr="004C5705">
                    <w:rPr>
                      <w:rFonts w:hint="eastAsia"/>
                      <w:kern w:val="2"/>
                    </w:rPr>
                    <w:t>自己做的东西能</w:t>
                  </w:r>
                  <w:r>
                    <w:rPr>
                      <w:rFonts w:hint="eastAsia"/>
                      <w:kern w:val="2"/>
                    </w:rPr>
                    <w:t>为更多人使用、能为更多人带来实</w:t>
                  </w:r>
                  <w:r w:rsidR="00BB6578">
                    <w:rPr>
                      <w:rFonts w:hint="eastAsia"/>
                      <w:kern w:val="2"/>
                    </w:rPr>
                    <w:t>用。</w:t>
                  </w:r>
                </w:p>
                <w:p w:rsidR="004C5705" w:rsidRPr="004C5705" w:rsidRDefault="004C5705" w:rsidP="004931B1">
                  <w:pPr>
                    <w:pStyle w:val="Default"/>
                    <w:spacing w:line="360" w:lineRule="auto"/>
                    <w:ind w:firstLine="420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同时希望自己参与的产品在别人提到的时候，我都是自豪无比。</w:t>
                  </w:r>
                </w:p>
                <w:p w:rsidR="00A019AB" w:rsidRDefault="00A019AB" w:rsidP="00CA6039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</w:txbxContent>
            </v:textbox>
          </v:shape>
        </w:pict>
      </w:r>
      <w:r w:rsidR="00EC4FE9">
        <w:pict>
          <v:rect id="Rectangle 3" o:spid="_x0000_s1027" style="position:absolute;margin-left:-114pt;margin-top:730.3pt;width:621.6pt;height:38.55pt;z-index:251658240" o:gfxdata="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2vB9TcAAAADgEAAA8AAAAAAAAAAQAgAAAAIgAAAGRycy9kb3ducmV2&#10;LnhtbFBLAQIUABQAAAAIAIdO4kApIo1o+AEAANsDAAAOAAAAAAAAAAEAIAAAACsBAABkcnMvZTJv&#10;RG9jLnhtbFBLBQYAAAAABgAGAFkBAACVBQAAAAA=&#10;" fillcolor="#0070c0" stroked="f"/>
        </w:pict>
      </w:r>
      <w:bookmarkEnd w:id="0"/>
    </w:p>
    <w:sectPr w:rsidR="00EC4FE9" w:rsidSect="00EC4FE9">
      <w:pgSz w:w="11906" w:h="16838"/>
      <w:pgMar w:top="1440" w:right="1800" w:bottom="765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F24" w:rsidRDefault="00AC0F24" w:rsidP="0054037F">
      <w:r>
        <w:separator/>
      </w:r>
    </w:p>
  </w:endnote>
  <w:endnote w:type="continuationSeparator" w:id="1">
    <w:p w:rsidR="00AC0F24" w:rsidRDefault="00AC0F24" w:rsidP="005403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F24" w:rsidRDefault="00AC0F24" w:rsidP="0054037F">
      <w:r>
        <w:separator/>
      </w:r>
    </w:p>
  </w:footnote>
  <w:footnote w:type="continuationSeparator" w:id="1">
    <w:p w:rsidR="00AC0F24" w:rsidRDefault="00AC0F24" w:rsidP="005403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61D64"/>
    <w:multiLevelType w:val="multilevel"/>
    <w:tmpl w:val="35761D64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</w:compat>
  <w:rsids>
    <w:rsidRoot w:val="00172A27"/>
    <w:rsid w:val="00063CFB"/>
    <w:rsid w:val="00094986"/>
    <w:rsid w:val="000C2C43"/>
    <w:rsid w:val="00104CA2"/>
    <w:rsid w:val="00172A27"/>
    <w:rsid w:val="0017615B"/>
    <w:rsid w:val="001B34F5"/>
    <w:rsid w:val="001D2380"/>
    <w:rsid w:val="001F2C52"/>
    <w:rsid w:val="00384F10"/>
    <w:rsid w:val="003A7090"/>
    <w:rsid w:val="003C161F"/>
    <w:rsid w:val="003D4D82"/>
    <w:rsid w:val="003D74FF"/>
    <w:rsid w:val="00417BCB"/>
    <w:rsid w:val="00427396"/>
    <w:rsid w:val="00485FA8"/>
    <w:rsid w:val="004931B1"/>
    <w:rsid w:val="004C5705"/>
    <w:rsid w:val="004D4FD2"/>
    <w:rsid w:val="0054037F"/>
    <w:rsid w:val="00594B58"/>
    <w:rsid w:val="005C4461"/>
    <w:rsid w:val="0071089C"/>
    <w:rsid w:val="00722CAB"/>
    <w:rsid w:val="008322F4"/>
    <w:rsid w:val="008514F7"/>
    <w:rsid w:val="00854BA0"/>
    <w:rsid w:val="008F71D0"/>
    <w:rsid w:val="009223B3"/>
    <w:rsid w:val="00984D3B"/>
    <w:rsid w:val="00A019AB"/>
    <w:rsid w:val="00A35552"/>
    <w:rsid w:val="00A4565E"/>
    <w:rsid w:val="00A543AA"/>
    <w:rsid w:val="00AC0F24"/>
    <w:rsid w:val="00BB6578"/>
    <w:rsid w:val="00C51C8D"/>
    <w:rsid w:val="00CA6039"/>
    <w:rsid w:val="00CB303D"/>
    <w:rsid w:val="00CB5E4A"/>
    <w:rsid w:val="00CD7F2E"/>
    <w:rsid w:val="00CF4A16"/>
    <w:rsid w:val="00D35F20"/>
    <w:rsid w:val="00D551D6"/>
    <w:rsid w:val="00DC238C"/>
    <w:rsid w:val="00DF33E1"/>
    <w:rsid w:val="00E0345D"/>
    <w:rsid w:val="00E10CFF"/>
    <w:rsid w:val="00E54D11"/>
    <w:rsid w:val="00E631C0"/>
    <w:rsid w:val="00E713C9"/>
    <w:rsid w:val="00E9032A"/>
    <w:rsid w:val="00EA374D"/>
    <w:rsid w:val="00EC4FE9"/>
    <w:rsid w:val="00F37D04"/>
    <w:rsid w:val="00F664E8"/>
    <w:rsid w:val="00FA247A"/>
    <w:rsid w:val="00FC70BC"/>
    <w:rsid w:val="00FF746D"/>
    <w:rsid w:val="02AD0E3A"/>
    <w:rsid w:val="08262FA2"/>
    <w:rsid w:val="0A3E7EE3"/>
    <w:rsid w:val="0E130D0E"/>
    <w:rsid w:val="16367DB8"/>
    <w:rsid w:val="24FB4AE7"/>
    <w:rsid w:val="31C41107"/>
    <w:rsid w:val="323877D6"/>
    <w:rsid w:val="35A93F53"/>
    <w:rsid w:val="3605525C"/>
    <w:rsid w:val="38B67B2E"/>
    <w:rsid w:val="452B493E"/>
    <w:rsid w:val="46A22D2C"/>
    <w:rsid w:val="52FB72DD"/>
    <w:rsid w:val="57101293"/>
    <w:rsid w:val="5F410EAB"/>
    <w:rsid w:val="67A35DBF"/>
    <w:rsid w:val="6F0C7D1D"/>
    <w:rsid w:val="769F255A"/>
    <w:rsid w:val="7A9B4064"/>
    <w:rsid w:val="7ED83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FE9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C4F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C4FE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qFormat/>
    <w:rsid w:val="00EC4FE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">
    <w:name w:val="列出段落1"/>
    <w:basedOn w:val="a"/>
    <w:qFormat/>
    <w:rsid w:val="00EC4FE9"/>
    <w:pPr>
      <w:ind w:firstLineChars="200" w:firstLine="420"/>
    </w:pPr>
    <w:rPr>
      <w:rFonts w:ascii="Calibri" w:hAnsi="Calibri"/>
      <w:szCs w:val="22"/>
    </w:rPr>
  </w:style>
  <w:style w:type="paragraph" w:customStyle="1" w:styleId="a5">
    <w:name w:val="通用"/>
    <w:basedOn w:val="a"/>
    <w:qFormat/>
    <w:rsid w:val="00EC4FE9"/>
    <w:pPr>
      <w:widowControl/>
      <w:overflowPunct w:val="0"/>
      <w:autoSpaceDE w:val="0"/>
      <w:autoSpaceDN w:val="0"/>
      <w:spacing w:before="120" w:after="120" w:line="300" w:lineRule="exact"/>
      <w:ind w:right="216"/>
      <w:jc w:val="left"/>
    </w:pPr>
    <w:rPr>
      <w:spacing w:val="40"/>
      <w:kern w:val="0"/>
      <w:sz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3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19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xing ling</cp:lastModifiedBy>
  <cp:revision>28</cp:revision>
  <cp:lastPrinted>2015-11-24T02:53:00Z</cp:lastPrinted>
  <dcterms:created xsi:type="dcterms:W3CDTF">2017-11-05T08:18:00Z</dcterms:created>
  <dcterms:modified xsi:type="dcterms:W3CDTF">2017-11-05T09:13:00Z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